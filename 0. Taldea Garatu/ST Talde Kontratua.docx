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2333" w14:textId="6F7E0302" w:rsidR="00AB1D26" w:rsidRPr="00AB1D26" w:rsidRDefault="00D21384" w:rsidP="00AB1D26">
      <w:pPr>
        <w:spacing w:after="0" w:line="240" w:lineRule="auto"/>
        <w:rPr>
          <w:rFonts w:ascii="Poppins" w:hAnsi="Poppins" w:cs="Poppins"/>
        </w:rPr>
      </w:pPr>
      <w:r w:rsidRPr="00AB1D26">
        <w:rPr>
          <w:rFonts w:ascii="Poppins" w:hAnsi="Poppins" w:cs="Poppins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2B38BEE7" wp14:editId="50465970">
                <wp:simplePos x="0" y="0"/>
                <wp:positionH relativeFrom="margin">
                  <wp:align>left</wp:align>
                </wp:positionH>
                <wp:positionV relativeFrom="paragraph">
                  <wp:posOffset>6685915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15B757" w14:textId="77777777" w:rsidR="00AB1D26" w:rsidRPr="00337146" w:rsidRDefault="00AB1D26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ST Erronka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8BEE7" id="Text Box 2" o:spid="_x0000_s1026" style="position:absolute;margin-left:0;margin-top:526.45pt;width:336.45pt;height:116.65pt;z-index:-25165516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" o:allowincell="f" filled="f" stroked="f">
                <v:textbox>
                  <w:txbxContent>
                    <w:p w14:paraId="1C15B757" w14:textId="77777777" w:rsidR="00AB1D26" w:rsidRPr="00337146" w:rsidRDefault="00AB1D26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ST Erronka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D26" w:rsidRPr="00AB1D26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5B8D7E3" wp14:editId="1832DCD8">
                <wp:simplePos x="0" y="0"/>
                <wp:positionH relativeFrom="margin">
                  <wp:align>left</wp:align>
                </wp:positionH>
                <wp:positionV relativeFrom="paragraph">
                  <wp:posOffset>4432935</wp:posOffset>
                </wp:positionV>
                <wp:extent cx="3685540" cy="204787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204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682A83" w14:textId="011DBE39" w:rsidR="00AB1D26" w:rsidRPr="00D21384" w:rsidRDefault="00D21384" w:rsidP="00AB1D26">
                            <w:pPr>
                              <w:pStyle w:val="Contenidodelmarco"/>
                              <w:spacing w:after="0"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96"/>
                                <w:szCs w:val="96"/>
                              </w:rPr>
                            </w:pPr>
                            <w:r w:rsidRPr="00D21384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96"/>
                                <w:szCs w:val="96"/>
                              </w:rPr>
                              <w:t xml:space="preserve">Talde </w:t>
                            </w:r>
                            <w:proofErr w:type="spellStart"/>
                            <w:r w:rsidRPr="00D21384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96"/>
                                <w:szCs w:val="96"/>
                              </w:rPr>
                              <w:t>Kontratua</w:t>
                            </w:r>
                            <w:proofErr w:type="spellEnd"/>
                          </w:p>
                          <w:p w14:paraId="0633A561" w14:textId="77777777" w:rsidR="00AB1D26" w:rsidRDefault="00AB1D26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D7E3" id="_x0000_s1027" style="position:absolute;margin-left:0;margin-top:349.05pt;width:290.2pt;height:161.25pt;z-index:251665408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" o:allowincell="f" filled="f" stroked="f">
                <v:textbox>
                  <w:txbxContent>
                    <w:p w14:paraId="1B682A83" w14:textId="011DBE39" w:rsidR="00AB1D26" w:rsidRPr="00D21384" w:rsidRDefault="00D21384" w:rsidP="00AB1D26">
                      <w:pPr>
                        <w:pStyle w:val="Contenidodelmarco"/>
                        <w:spacing w:after="0" w:line="240" w:lineRule="auto"/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96"/>
                          <w:szCs w:val="96"/>
                        </w:rPr>
                      </w:pPr>
                      <w:r w:rsidRPr="00D21384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96"/>
                          <w:szCs w:val="96"/>
                        </w:rPr>
                        <w:t xml:space="preserve">Talde </w:t>
                      </w:r>
                      <w:proofErr w:type="spellStart"/>
                      <w:r w:rsidRPr="00D21384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96"/>
                          <w:szCs w:val="96"/>
                        </w:rPr>
                        <w:t>Kontratua</w:t>
                      </w:r>
                      <w:proofErr w:type="spellEnd"/>
                    </w:p>
                    <w:p w14:paraId="0633A561" w14:textId="77777777" w:rsidR="00AB1D26" w:rsidRDefault="00AB1D26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B1D26" w:rsidRPr="00AB1D26">
        <w:rPr>
          <w:rFonts w:ascii="Poppins" w:hAnsi="Poppins" w:cs="Poppins"/>
          <w:noProof/>
        </w:rPr>
        <w:drawing>
          <wp:anchor distT="0" distB="0" distL="0" distR="0" simplePos="0" relativeHeight="251660288" behindDoc="1" locked="0" layoutInCell="0" allowOverlap="1" wp14:anchorId="6C6AE877" wp14:editId="55AD45B1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AB1D26">
        <w:rPr>
          <w:rFonts w:ascii="Poppins" w:hAnsi="Poppins" w:cs="Poppins"/>
          <w:noProof/>
        </w:rPr>
        <w:drawing>
          <wp:anchor distT="0" distB="0" distL="114300" distR="114300" simplePos="0" relativeHeight="251663360" behindDoc="1" locked="0" layoutInCell="1" allowOverlap="1" wp14:anchorId="196195A1" wp14:editId="4FB60C6A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D26" w:rsidRPr="00AB1D26">
        <w:rPr>
          <w:rFonts w:ascii="Poppins" w:hAnsi="Poppins" w:cs="Poppins"/>
          <w:noProof/>
        </w:rPr>
        <w:drawing>
          <wp:anchor distT="0" distB="0" distL="0" distR="0" simplePos="0" relativeHeight="251659264" behindDoc="1" locked="0" layoutInCell="0" allowOverlap="1" wp14:anchorId="160730ED" wp14:editId="2CECB596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AB1D26">
        <w:rPr>
          <w:rFonts w:ascii="Poppins" w:hAnsi="Poppins" w:cs="Poppins"/>
        </w:rPr>
        <w:br w:type="page"/>
      </w:r>
    </w:p>
    <w:p w14:paraId="3E401580" w14:textId="3AE0D649" w:rsidR="00F22AA9" w:rsidRDefault="00F22AA9" w:rsidP="00F22AA9">
      <w:pPr>
        <w:pStyle w:val="Ttulo1"/>
        <w:jc w:val="center"/>
        <w:rPr>
          <w:rFonts w:ascii="Poppins" w:hAnsi="Poppins" w:cs="Poppins"/>
          <w:color w:val="auto"/>
          <w:lang w:val="eu-ES"/>
        </w:rPr>
      </w:pPr>
      <w:r w:rsidRPr="00F22AA9">
        <w:rPr>
          <w:rFonts w:ascii="Poppins" w:hAnsi="Poppins" w:cs="Poppins"/>
          <w:color w:val="auto"/>
          <w:lang w:val="eu-ES"/>
        </w:rPr>
        <w:lastRenderedPageBreak/>
        <w:t>TALDE KONTRATUA</w:t>
      </w:r>
    </w:p>
    <w:p w14:paraId="554F3ADE" w14:textId="77777777" w:rsidR="00F22AA9" w:rsidRPr="00F22AA9" w:rsidRDefault="00F22AA9" w:rsidP="00F22AA9">
      <w:pPr>
        <w:rPr>
          <w:sz w:val="2"/>
          <w:szCs w:val="2"/>
          <w:lang w:val="eu-ES"/>
        </w:rPr>
      </w:pPr>
    </w:p>
    <w:p w14:paraId="68C90DC8" w14:textId="795147E5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Kontratu honen bitartez ……………………</w:t>
      </w:r>
      <w:proofErr w:type="spellStart"/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SwiftTech</w:t>
      </w:r>
      <w:proofErr w:type="spellEnd"/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……………… taldea osatu dugu.</w:t>
      </w:r>
    </w:p>
    <w:p w14:paraId="40D7A490" w14:textId="77777777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Eta partaideak azpian ageri diren arauak betetzeko konpromezua hartu dute.</w:t>
      </w:r>
    </w:p>
    <w:p w14:paraId="09F0BF00" w14:textId="77777777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>Bestalde, taldeak  …………………Ander Ibañez…………… aukeratu du taldeko arduradun eta koordinatzaile gisa eta taldekideek errespetatzeko konpromezua hartzen dute.</w:t>
      </w:r>
    </w:p>
    <w:p w14:paraId="607BF3C7" w14:textId="77777777" w:rsidR="00F22AA9" w:rsidRPr="00F22AA9" w:rsidRDefault="00F22AA9" w:rsidP="00F22AA9">
      <w:pPr>
        <w:rPr>
          <w:rFonts w:ascii="Poppins" w:eastAsia="Arial" w:hAnsi="Poppins" w:cs="Poppins"/>
          <w:i/>
          <w:sz w:val="20"/>
          <w:szCs w:val="20"/>
          <w:lang w:val="eu-ES"/>
        </w:rPr>
      </w:pPr>
      <w:r w:rsidRPr="00F22AA9">
        <w:rPr>
          <w:rFonts w:ascii="Poppins" w:eastAsia="Arial" w:hAnsi="Poppins" w:cs="Poppins"/>
          <w:i/>
          <w:sz w:val="20"/>
          <w:szCs w:val="20"/>
          <w:lang w:val="eu-ES"/>
        </w:rPr>
        <w:t xml:space="preserve">Arauen hausteak taldearen hobekuntza beharra adierazten du eta horretarako hobekuntza ekintzak zehazten dira. Ekintza horiek taldearen funtzionamendua hobetzeko izango dira eta lortzeko, konpromezuak betetzeko hitza ematen dugu partaideek. </w:t>
      </w:r>
    </w:p>
    <w:tbl>
      <w:tblPr>
        <w:tblW w:w="10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4"/>
        <w:gridCol w:w="5324"/>
      </w:tblGrid>
      <w:tr w:rsidR="00F22AA9" w14:paraId="5FEA3425" w14:textId="77777777" w:rsidTr="00F22AA9">
        <w:trPr>
          <w:trHeight w:val="1069"/>
          <w:jc w:val="center"/>
        </w:trPr>
        <w:tc>
          <w:tcPr>
            <w:tcW w:w="10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6514747F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  <w:p w14:paraId="5CC62166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b/>
                <w:lang w:val="eu-ES"/>
              </w:rPr>
              <w:t>LAN TALDEAREN BARNE FUNTZIONAMENDUA:</w:t>
            </w:r>
          </w:p>
          <w:p w14:paraId="37FC2A29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</w:tc>
      </w:tr>
      <w:tr w:rsidR="00F22AA9" w14:paraId="69700AC4" w14:textId="77777777" w:rsidTr="00F22AA9">
        <w:trPr>
          <w:trHeight w:val="1081"/>
          <w:jc w:val="center"/>
        </w:trPr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F53B2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  <w:p w14:paraId="309AAEDA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lang w:val="eu-ES"/>
              </w:rPr>
              <w:t>KONPROMEZUAK</w:t>
            </w:r>
          </w:p>
          <w:p w14:paraId="3932BD35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17630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lang w:val="eu-ES"/>
              </w:rPr>
              <w:t>HOBEKUNTZA ARLOAK</w:t>
            </w:r>
          </w:p>
        </w:tc>
      </w:tr>
      <w:tr w:rsidR="00F22AA9" w14:paraId="42C5609B" w14:textId="77777777" w:rsidTr="00F22AA9">
        <w:trPr>
          <w:trHeight w:val="708"/>
          <w:jc w:val="center"/>
        </w:trPr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00A9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  <w:p w14:paraId="39D805BF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Klasera azaldu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4CA0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</w:tc>
      </w:tr>
      <w:tr w:rsidR="00F22AA9" w14:paraId="6724A1B4" w14:textId="77777777" w:rsidTr="00F22AA9">
        <w:trPr>
          <w:trHeight w:val="708"/>
          <w:jc w:val="center"/>
        </w:trPr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7E2EA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Lana egin</w:t>
            </w:r>
          </w:p>
          <w:p w14:paraId="14690539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29DC" w14:textId="77777777" w:rsidR="00F22AA9" w:rsidRDefault="00F22AA9">
            <w:pPr>
              <w:jc w:val="center"/>
              <w:rPr>
                <w:rFonts w:ascii="Arial" w:eastAsia="Arial" w:hAnsi="Arial" w:cs="Arial"/>
                <w:i/>
                <w:lang w:val="eu-ES"/>
              </w:rPr>
            </w:pPr>
          </w:p>
        </w:tc>
      </w:tr>
    </w:tbl>
    <w:p w14:paraId="171A9C58" w14:textId="77777777" w:rsidR="00F22AA9" w:rsidRDefault="00F22AA9" w:rsidP="00F22AA9">
      <w:pPr>
        <w:rPr>
          <w:rFonts w:ascii="Arial" w:eastAsia="Arial" w:hAnsi="Arial" w:cs="Arial"/>
          <w:i/>
          <w:lang w:val="eu-ES"/>
        </w:rPr>
      </w:pPr>
    </w:p>
    <w:tbl>
      <w:tblPr>
        <w:tblW w:w="105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4035"/>
        <w:gridCol w:w="2700"/>
      </w:tblGrid>
      <w:tr w:rsidR="00F22AA9" w14:paraId="2501E943" w14:textId="77777777" w:rsidTr="00F22AA9">
        <w:trPr>
          <w:jc w:val="center"/>
        </w:trPr>
        <w:tc>
          <w:tcPr>
            <w:tcW w:w="10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72ECAA31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</w:p>
          <w:p w14:paraId="7C4A0BEA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b/>
                <w:lang w:val="eu-ES"/>
              </w:rPr>
              <w:t>TALDEKO PARTAIDEEN DATUAK:</w:t>
            </w:r>
          </w:p>
          <w:p w14:paraId="3FB8026C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* KOORDINATZAILEA NOR IZANGO DEN ZEHAZTU:</w:t>
            </w:r>
          </w:p>
          <w:p w14:paraId="1141D12A" w14:textId="77777777" w:rsidR="00F22AA9" w:rsidRDefault="00F22AA9">
            <w:pPr>
              <w:rPr>
                <w:rFonts w:ascii="Arial" w:eastAsia="Arial" w:hAnsi="Arial" w:cs="Arial"/>
                <w:b/>
                <w:i/>
                <w:lang w:val="eu-ES"/>
              </w:rPr>
            </w:pPr>
          </w:p>
        </w:tc>
      </w:tr>
      <w:tr w:rsidR="00F22AA9" w14:paraId="67890654" w14:textId="77777777" w:rsidTr="00F22AA9">
        <w:trPr>
          <w:trHeight w:val="704"/>
          <w:jc w:val="center"/>
        </w:trPr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813C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  <w:p w14:paraId="2590C918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  <w:t>PARTAIDEEN IZENAK</w:t>
            </w:r>
          </w:p>
          <w:p w14:paraId="3E7F5F95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A402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  <w:p w14:paraId="29DAA224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  <w:t>MAIL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0882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</w:p>
          <w:p w14:paraId="47D23D5D" w14:textId="77777777" w:rsidR="00F22AA9" w:rsidRDefault="00F22AA9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lang w:val="eu-ES"/>
              </w:rPr>
              <w:t>SINADURA</w:t>
            </w:r>
          </w:p>
        </w:tc>
      </w:tr>
      <w:tr w:rsidR="00F22AA9" w14:paraId="3320CF86" w14:textId="77777777" w:rsidTr="00F22AA9">
        <w:trPr>
          <w:jc w:val="center"/>
        </w:trPr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B3CA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  <w:proofErr w:type="spellStart"/>
            <w:r>
              <w:rPr>
                <w:rFonts w:ascii="Arial" w:eastAsia="Arial" w:hAnsi="Arial" w:cs="Arial"/>
                <w:i/>
                <w:lang w:val="eu-ES"/>
              </w:rPr>
              <w:t>Eber</w:t>
            </w:r>
            <w:proofErr w:type="spellEnd"/>
            <w:r>
              <w:rPr>
                <w:rFonts w:ascii="Arial" w:eastAsia="Arial" w:hAnsi="Arial" w:cs="Arial"/>
                <w:i/>
                <w:lang w:val="eu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lang w:val="eu-ES"/>
              </w:rPr>
              <w:t>Quintana</w:t>
            </w:r>
            <w:proofErr w:type="spellEnd"/>
          </w:p>
          <w:p w14:paraId="2B31F5BF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5E0E" w14:textId="77777777" w:rsidR="00F22AA9" w:rsidRDefault="00000000">
            <w:pPr>
              <w:rPr>
                <w:rFonts w:ascii="Arial" w:eastAsia="Arial" w:hAnsi="Arial" w:cs="Arial"/>
                <w:i/>
                <w:lang w:val="eu-ES"/>
              </w:rPr>
            </w:pPr>
            <w:hyperlink r:id="rId10" w:history="1">
              <w:r w:rsidR="00F22AA9">
                <w:rPr>
                  <w:rStyle w:val="Hipervnculo"/>
                  <w:rFonts w:ascii="Arial" w:eastAsia="Arial" w:hAnsi="Arial" w:cs="Arial"/>
                  <w:i/>
                  <w:lang w:val="eu-ES"/>
                </w:rPr>
                <w:t>Equintana22@izarraitz.eus</w:t>
              </w:r>
            </w:hyperlink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E055F" w14:textId="77777777" w:rsidR="00F22AA9" w:rsidRDefault="00F22AA9">
            <w:pP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</w:pPr>
            <w:proofErr w:type="spellStart"/>
            <w: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  <w:t>eber</w:t>
            </w:r>
            <w:proofErr w:type="spellEnd"/>
          </w:p>
        </w:tc>
      </w:tr>
      <w:tr w:rsidR="00F22AA9" w14:paraId="06DD1F15" w14:textId="77777777" w:rsidTr="00F22AA9">
        <w:trPr>
          <w:jc w:val="center"/>
        </w:trPr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227F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  <w:r>
              <w:rPr>
                <w:rFonts w:ascii="Arial" w:eastAsia="Arial" w:hAnsi="Arial" w:cs="Arial"/>
                <w:i/>
                <w:lang w:val="eu-ES"/>
              </w:rPr>
              <w:t>Ander Ibañez</w:t>
            </w:r>
          </w:p>
          <w:p w14:paraId="28261B4F" w14:textId="77777777" w:rsidR="00F22AA9" w:rsidRDefault="00F22AA9">
            <w:pPr>
              <w:rPr>
                <w:rFonts w:ascii="Arial" w:eastAsia="Arial" w:hAnsi="Arial" w:cs="Arial"/>
                <w:i/>
                <w:lang w:val="eu-ES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6FE1" w14:textId="77777777" w:rsidR="00F22AA9" w:rsidRDefault="00000000">
            <w:pPr>
              <w:rPr>
                <w:rFonts w:ascii="Arial" w:eastAsia="Arial" w:hAnsi="Arial" w:cs="Arial"/>
                <w:i/>
                <w:lang w:val="eu-ES"/>
              </w:rPr>
            </w:pPr>
            <w:hyperlink r:id="rId11" w:history="1">
              <w:r w:rsidR="00F22AA9">
                <w:rPr>
                  <w:rStyle w:val="Hipervnculo"/>
                  <w:rFonts w:ascii="Arial" w:eastAsia="Arial" w:hAnsi="Arial" w:cs="Arial"/>
                  <w:i/>
                  <w:lang w:val="eu-ES"/>
                </w:rPr>
                <w:t>Aibanez22@izarraitz.eus</w:t>
              </w:r>
            </w:hyperlink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DDD5" w14:textId="77777777" w:rsidR="00F22AA9" w:rsidRDefault="00F22AA9">
            <w:pP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</w:pPr>
            <w:proofErr w:type="spellStart"/>
            <w:r>
              <w:rPr>
                <w:rFonts w:ascii="Arial" w:eastAsia="Arial" w:hAnsi="Arial" w:cs="Arial"/>
                <w:i/>
                <w:strike/>
                <w:color w:val="FF0000"/>
                <w:sz w:val="24"/>
                <w:szCs w:val="24"/>
                <w:lang w:val="eu-ES"/>
              </w:rPr>
              <w:t>ander</w:t>
            </w:r>
            <w:proofErr w:type="spellEnd"/>
          </w:p>
        </w:tc>
      </w:tr>
    </w:tbl>
    <w:p w14:paraId="4B340536" w14:textId="7224655B" w:rsidR="00AB1D26" w:rsidRPr="00AB1D26" w:rsidRDefault="00AB1D26" w:rsidP="00F22AA9">
      <w:pPr>
        <w:tabs>
          <w:tab w:val="left" w:pos="5772"/>
        </w:tabs>
        <w:rPr>
          <w:rFonts w:ascii="Poppins" w:hAnsi="Poppins" w:cs="Poppins"/>
        </w:rPr>
      </w:pPr>
      <w:bookmarkStart w:id="0" w:name="_gjdgxs"/>
      <w:bookmarkEnd w:id="0"/>
    </w:p>
    <w:sectPr w:rsidR="00AB1D26" w:rsidRPr="00AB1D26" w:rsidSect="00AB1D26">
      <w:headerReference w:type="default" r:id="rId12"/>
      <w:footerReference w:type="default" r:id="rId13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EF57" w14:textId="77777777" w:rsidR="00613F96" w:rsidRDefault="00613F96" w:rsidP="00AB1D26">
      <w:pPr>
        <w:spacing w:after="0" w:line="240" w:lineRule="auto"/>
      </w:pPr>
      <w:r>
        <w:separator/>
      </w:r>
    </w:p>
  </w:endnote>
  <w:endnote w:type="continuationSeparator" w:id="0">
    <w:p w14:paraId="75BE89AF" w14:textId="77777777" w:rsidR="00613F96" w:rsidRDefault="00613F96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445A428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80B5F" wp14:editId="38792AB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E936E1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80B5F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0E936E1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EB75464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00DA" w14:textId="77777777" w:rsidR="00613F96" w:rsidRDefault="00613F96" w:rsidP="00AB1D26">
      <w:pPr>
        <w:spacing w:after="0" w:line="240" w:lineRule="auto"/>
      </w:pPr>
      <w:r>
        <w:separator/>
      </w:r>
    </w:p>
  </w:footnote>
  <w:footnote w:type="continuationSeparator" w:id="0">
    <w:p w14:paraId="63B58320" w14:textId="77777777" w:rsidR="00613F96" w:rsidRDefault="00613F96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FD2C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33013B34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735B104F" wp14:editId="078D9EF7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4918E6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A9"/>
    <w:rsid w:val="00337146"/>
    <w:rsid w:val="003E6F95"/>
    <w:rsid w:val="00613F96"/>
    <w:rsid w:val="00763994"/>
    <w:rsid w:val="007A5EE3"/>
    <w:rsid w:val="00994C77"/>
    <w:rsid w:val="00AB1D26"/>
    <w:rsid w:val="00D21384"/>
    <w:rsid w:val="00F22AA9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2FAEE"/>
  <w15:docId w15:val="{A9512E45-0BC5-4ACD-821C-A7D996B9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ibanez22@izarraitz.e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quintana22@izarraitz.e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ERRONKA%20Eber%20&amp;%20Ander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4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2</cp:revision>
  <dcterms:created xsi:type="dcterms:W3CDTF">2024-01-08T09:34:00Z</dcterms:created>
  <dcterms:modified xsi:type="dcterms:W3CDTF">2024-01-08T09:48:00Z</dcterms:modified>
  <dc:language>es-ES</dc:language>
</cp:coreProperties>
</file>