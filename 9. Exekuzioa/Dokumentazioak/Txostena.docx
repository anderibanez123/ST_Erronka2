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2D8A00A3" w14:textId="4873B23E" w:rsidR="004E72E5" w:rsidRPr="004E72E5" w:rsidRDefault="00AB1D26">
          <w:pPr>
            <w:pStyle w:val="TDC1"/>
            <w:tabs>
              <w:tab w:val="right" w:leader="dot" w:pos="9016"/>
            </w:tabs>
            <w:rPr>
              <w:rFonts w:eastAsiaTheme="minorEastAsia"/>
              <w:noProof/>
              <w:kern w:val="2"/>
              <w:sz w:val="18"/>
              <w:szCs w:val="18"/>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102615" w:history="1">
            <w:r w:rsidR="004E72E5" w:rsidRPr="004E72E5">
              <w:rPr>
                <w:rStyle w:val="Hipervnculo"/>
                <w:rFonts w:ascii="Poppins" w:hAnsi="Poppins" w:cs="Poppins"/>
                <w:noProof/>
                <w:sz w:val="16"/>
                <w:szCs w:val="16"/>
                <w:lang w:val="eu-ES"/>
              </w:rPr>
              <w:t>DOKUMENTAZIO OROKORRA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2473406" w14:textId="6D0F7972"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16" w:history="1">
            <w:r w:rsidR="004E72E5" w:rsidRPr="004E72E5">
              <w:rPr>
                <w:rStyle w:val="Hipervnculo"/>
                <w:rFonts w:ascii="Poppins" w:hAnsi="Poppins" w:cs="Poppins"/>
                <w:b/>
                <w:bCs/>
                <w:noProof/>
                <w:sz w:val="16"/>
                <w:szCs w:val="16"/>
                <w:lang w:val="eu-ES"/>
              </w:rPr>
              <w:t>ENPRESAREN/TALDEA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0A3969C" w14:textId="6A992AB0"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17" w:history="1">
            <w:r w:rsidR="004E72E5" w:rsidRPr="004E72E5">
              <w:rPr>
                <w:rStyle w:val="Hipervnculo"/>
                <w:rFonts w:ascii="Poppins" w:hAnsi="Poppins" w:cs="Poppins"/>
                <w:noProof/>
                <w:sz w:val="16"/>
                <w:szCs w:val="16"/>
                <w:lang w:val="eu-ES"/>
              </w:rPr>
              <w:t>Enpresaren identifikazioa: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3ED59CA3" w14:textId="60F042EB"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18" w:history="1">
            <w:r w:rsidR="004E72E5" w:rsidRPr="004E72E5">
              <w:rPr>
                <w:rStyle w:val="Hipervnculo"/>
                <w:rFonts w:ascii="Poppins" w:hAnsi="Poppins" w:cs="Poppins"/>
                <w:noProof/>
                <w:sz w:val="16"/>
                <w:szCs w:val="16"/>
                <w:lang w:val="eu-ES"/>
              </w:rPr>
              <w:t>Erronkaren atalak: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3E6FB5F" w14:textId="140A7030"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19" w:history="1">
            <w:r w:rsidR="004E72E5" w:rsidRPr="004E72E5">
              <w:rPr>
                <w:rStyle w:val="Hipervnculo"/>
                <w:rFonts w:ascii="Poppins" w:hAnsi="Poppins" w:cs="Poppins"/>
                <w:b/>
                <w:bCs/>
                <w:noProof/>
                <w:sz w:val="16"/>
                <w:szCs w:val="16"/>
                <w:lang w:val="eu-ES"/>
              </w:rPr>
              <w:t>INTERFAZE GARAPENA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F464366" w14:textId="4EE2CC0C"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0" w:history="1">
            <w:r w:rsidR="004E72E5" w:rsidRPr="004E72E5">
              <w:rPr>
                <w:rStyle w:val="Hipervnculo"/>
                <w:rFonts w:ascii="Poppins" w:hAnsi="Poppins" w:cs="Poppins"/>
                <w:noProof/>
                <w:sz w:val="16"/>
                <w:szCs w:val="16"/>
                <w:lang w:val="eu-ES"/>
              </w:rPr>
              <w:t>Web Orriaren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7594A2BA" w14:textId="6D118792"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1" w:history="1">
            <w:r w:rsidR="004E72E5" w:rsidRPr="004E72E5">
              <w:rPr>
                <w:rStyle w:val="Hipervnculo"/>
                <w:rFonts w:ascii="Poppins" w:hAnsi="Poppins" w:cs="Poppins"/>
                <w:noProof/>
                <w:sz w:val="16"/>
                <w:szCs w:val="16"/>
                <w:lang w:val="eu-ES"/>
              </w:rPr>
              <w:t>Ranking 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233B161" w14:textId="559D61F5"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22" w:history="1">
            <w:r w:rsidR="004E72E5" w:rsidRPr="004E72E5">
              <w:rPr>
                <w:rStyle w:val="Hipervnculo"/>
                <w:rFonts w:ascii="Poppins" w:hAnsi="Poppins" w:cs="Poppins"/>
                <w:b/>
                <w:bCs/>
                <w:noProof/>
                <w:sz w:val="16"/>
                <w:szCs w:val="16"/>
                <w:lang w:val="eu-ES"/>
              </w:rPr>
              <w:t>MULTIMEDIA PROGRAMAZIOA ETA GAILU MUGIKORRAK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7428C128" w14:textId="6DE94F9A"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3" w:history="1">
            <w:r w:rsidR="004E72E5" w:rsidRPr="004E72E5">
              <w:rPr>
                <w:rStyle w:val="Hipervnculo"/>
                <w:rFonts w:ascii="Poppins" w:hAnsi="Poppins" w:cs="Poppins"/>
                <w:noProof/>
                <w:sz w:val="16"/>
                <w:szCs w:val="16"/>
                <w:lang w:val="eu-ES"/>
              </w:rPr>
              <w:t>Jokoaren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5A872373" w14:textId="1EA1DF4A"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4" w:history="1">
            <w:r w:rsidR="004E72E5" w:rsidRPr="004E72E5">
              <w:rPr>
                <w:rStyle w:val="Hipervnculo"/>
                <w:rFonts w:ascii="Poppins" w:hAnsi="Poppins" w:cs="Poppins"/>
                <w:noProof/>
                <w:sz w:val="16"/>
                <w:szCs w:val="16"/>
                <w:lang w:val="eu-ES"/>
              </w:rPr>
              <w:t>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7</w:t>
            </w:r>
            <w:r w:rsidR="004E72E5" w:rsidRPr="004E72E5">
              <w:rPr>
                <w:noProof/>
                <w:webHidden/>
                <w:sz w:val="16"/>
                <w:szCs w:val="16"/>
              </w:rPr>
              <w:fldChar w:fldCharType="end"/>
            </w:r>
          </w:hyperlink>
        </w:p>
        <w:p w14:paraId="0D67DFCD" w14:textId="3EFBE6F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5" w:history="1">
            <w:r w:rsidR="004E72E5" w:rsidRPr="004E72E5">
              <w:rPr>
                <w:rStyle w:val="Hipervnculo"/>
                <w:rFonts w:ascii="Poppins" w:hAnsi="Poppins" w:cs="Poppins"/>
                <w:noProof/>
                <w:sz w:val="16"/>
                <w:szCs w:val="16"/>
                <w:lang w:val="eu-ES"/>
              </w:rPr>
              <w:t>Joko Aukeratuta: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8</w:t>
            </w:r>
            <w:r w:rsidR="004E72E5" w:rsidRPr="004E72E5">
              <w:rPr>
                <w:noProof/>
                <w:webHidden/>
                <w:sz w:val="16"/>
                <w:szCs w:val="16"/>
              </w:rPr>
              <w:fldChar w:fldCharType="end"/>
            </w:r>
          </w:hyperlink>
        </w:p>
        <w:p w14:paraId="650179F6" w14:textId="7689B58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6" w:history="1">
            <w:r w:rsidR="004E72E5" w:rsidRPr="004E72E5">
              <w:rPr>
                <w:rStyle w:val="Hipervnculo"/>
                <w:rFonts w:ascii="Poppins" w:hAnsi="Poppins" w:cs="Poppins"/>
                <w:noProof/>
                <w:sz w:val="16"/>
                <w:szCs w:val="16"/>
                <w:lang w:val="eu-ES"/>
              </w:rPr>
              <w:t>APPLE JOKOA: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9</w:t>
            </w:r>
            <w:r w:rsidR="004E72E5" w:rsidRPr="004E72E5">
              <w:rPr>
                <w:noProof/>
                <w:webHidden/>
                <w:sz w:val="16"/>
                <w:szCs w:val="16"/>
              </w:rPr>
              <w:fldChar w:fldCharType="end"/>
            </w:r>
          </w:hyperlink>
        </w:p>
        <w:p w14:paraId="04B0BEF1" w14:textId="6C965D91"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27" w:history="1">
            <w:r w:rsidR="004E72E5" w:rsidRPr="004E72E5">
              <w:rPr>
                <w:rStyle w:val="Hipervnculo"/>
                <w:rFonts w:ascii="Poppins" w:hAnsi="Poppins" w:cs="Poppins"/>
                <w:b/>
                <w:bCs/>
                <w:noProof/>
                <w:sz w:val="16"/>
                <w:szCs w:val="16"/>
                <w:lang w:val="eu-ES"/>
              </w:rPr>
              <w:t>ENPRESA-KUDEAKETAKO SISTEMAK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0B99DE99" w14:textId="387B41AE"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8" w:history="1">
            <w:r w:rsidR="004E72E5" w:rsidRPr="004E72E5">
              <w:rPr>
                <w:rStyle w:val="Hipervnculo"/>
                <w:rFonts w:ascii="Poppins" w:hAnsi="Poppins" w:cs="Poppins"/>
                <w:noProof/>
                <w:sz w:val="16"/>
                <w:szCs w:val="16"/>
                <w:lang w:val="eu-ES"/>
              </w:rPr>
              <w:t>Odoo eta PostgreSQL instalazioak: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28FD4C28" w14:textId="78E01A97"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9" w:history="1">
            <w:r w:rsidR="004E72E5" w:rsidRPr="004E72E5">
              <w:rPr>
                <w:rStyle w:val="Hipervnculo"/>
                <w:rFonts w:ascii="Poppins" w:hAnsi="Poppins" w:cs="Poppins"/>
                <w:noProof/>
                <w:sz w:val="16"/>
                <w:szCs w:val="16"/>
                <w:lang w:val="eu-ES"/>
              </w:rPr>
              <w:t>Modulua: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185F5354" w14:textId="408B52E1"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30" w:history="1">
            <w:r w:rsidR="004E72E5" w:rsidRPr="004E72E5">
              <w:rPr>
                <w:rStyle w:val="Hipervnculo"/>
                <w:rFonts w:ascii="Poppins" w:hAnsi="Poppins" w:cs="Poppins"/>
                <w:b/>
                <w:bCs/>
                <w:noProof/>
                <w:sz w:val="16"/>
                <w:szCs w:val="16"/>
                <w:lang w:val="eu-ES"/>
              </w:rPr>
              <w:t>DATU ATZIPENA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C0C8B38" w14:textId="7F4881C8"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1"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2845A4AF" w14:textId="62020144"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2" w:history="1">
            <w:r w:rsidR="004E72E5" w:rsidRPr="004E72E5">
              <w:rPr>
                <w:rStyle w:val="Hipervnculo"/>
                <w:rFonts w:ascii="Poppins" w:hAnsi="Poppins" w:cs="Poppins"/>
                <w:noProof/>
                <w:sz w:val="16"/>
                <w:szCs w:val="16"/>
                <w:lang w:val="eu-ES"/>
              </w:rPr>
              <w:t>Web Zerbitzuak: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2CB900A" w14:textId="54720CE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3" w:history="1">
            <w:r w:rsidR="004E72E5" w:rsidRPr="004E72E5">
              <w:rPr>
                <w:rStyle w:val="Hipervnculo"/>
                <w:rFonts w:ascii="Poppins" w:hAnsi="Poppins" w:cs="Poppins"/>
                <w:noProof/>
                <w:sz w:val="16"/>
                <w:szCs w:val="16"/>
                <w:lang w:val="eu-ES"/>
              </w:rPr>
              <w:t>FASTAPI PYTHON:</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13</w:t>
            </w:r>
            <w:r w:rsidR="004E72E5" w:rsidRPr="004E72E5">
              <w:rPr>
                <w:noProof/>
                <w:webHidden/>
                <w:sz w:val="16"/>
                <w:szCs w:val="16"/>
              </w:rPr>
              <w:fldChar w:fldCharType="end"/>
            </w:r>
          </w:hyperlink>
        </w:p>
        <w:p w14:paraId="26618788" w14:textId="6C6CB1EB"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34" w:history="1">
            <w:r w:rsidR="004E72E5" w:rsidRPr="004E72E5">
              <w:rPr>
                <w:rStyle w:val="Hipervnculo"/>
                <w:rFonts w:ascii="Poppins" w:hAnsi="Poppins" w:cs="Poppins"/>
                <w:b/>
                <w:bCs/>
                <w:noProof/>
                <w:sz w:val="16"/>
                <w:szCs w:val="16"/>
                <w:lang w:val="eu-ES"/>
              </w:rPr>
              <w:t>ENPRESA ETA EKIMEN SORTZAILEA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06993338" w14:textId="193D4EBF"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5"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378C1B7A" w14:textId="3E4E9168"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102615"/>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102616"/>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102617"/>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102618"/>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102619"/>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102620"/>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s-ES" w:eastAsia="es-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102621"/>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102622"/>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102623"/>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AD1840">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AD1840">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102624"/>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102625"/>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102626"/>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12230C6A" w:rsidR="009B1815" w:rsidRDefault="00E91EA1" w:rsidP="009B1815">
      <w:pPr>
        <w:rPr>
          <w:rFonts w:ascii="Poppins" w:hAnsi="Poppins" w:cs="Poppins"/>
          <w:sz w:val="18"/>
          <w:szCs w:val="18"/>
          <w:lang w:val="eu-ES"/>
        </w:rPr>
      </w:pPr>
      <w:r>
        <w:rPr>
          <w:rFonts w:ascii="Poppins" w:hAnsi="Poppins" w:cs="Poppins"/>
          <w:sz w:val="18"/>
          <w:szCs w:val="18"/>
          <w:lang w:val="eu-ES"/>
        </w:rPr>
        <w:t>Apple</w:t>
      </w:r>
      <w:r w:rsidR="00D45592">
        <w:rPr>
          <w:rFonts w:ascii="Poppins" w:hAnsi="Poppins" w:cs="Poppins"/>
          <w:sz w:val="18"/>
          <w:szCs w:val="18"/>
          <w:lang w:val="eu-ES"/>
        </w:rPr>
        <w:t xml:space="preserve"> sistemarentzako</w:t>
      </w:r>
      <w:r>
        <w:rPr>
          <w:rFonts w:ascii="Poppins" w:hAnsi="Poppins" w:cs="Poppins"/>
          <w:sz w:val="18"/>
          <w:szCs w:val="18"/>
          <w:lang w:val="eu-ES"/>
        </w:rPr>
        <w:t xml:space="preserve"> jokoa lokalean bezala jolasteko pentsatu dugu eta horretara galderak eta erantzunak array baten sartu ditugu.</w:t>
      </w:r>
    </w:p>
    <w:p w14:paraId="2E84B7A6" w14:textId="0B92A4E6" w:rsidR="009B1815" w:rsidRDefault="009B1815" w:rsidP="0073579F">
      <w:pPr>
        <w:jc w:val="center"/>
        <w:rPr>
          <w:rFonts w:ascii="Poppins" w:hAnsi="Poppins" w:cs="Poppins"/>
          <w:sz w:val="18"/>
          <w:szCs w:val="18"/>
          <w:lang w:val="eu-ES"/>
        </w:rPr>
      </w:pPr>
      <w:r w:rsidRPr="009B1815">
        <w:rPr>
          <w:rFonts w:ascii="Poppins" w:hAnsi="Poppins" w:cs="Poppins"/>
          <w:noProof/>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8265"/>
                    </a:xfrm>
                    <a:prstGeom prst="rect">
                      <a:avLst/>
                    </a:prstGeom>
                  </pic:spPr>
                </pic:pic>
              </a:graphicData>
            </a:graphic>
          </wp:inline>
        </w:drawing>
      </w:r>
    </w:p>
    <w:p w14:paraId="540D5BD9" w14:textId="65A0095C" w:rsidR="00D45592" w:rsidRDefault="00D45592">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102627"/>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102628"/>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102629"/>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7"/>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8"/>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9"/>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0"/>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1"/>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102630"/>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102631"/>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2"/>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102632"/>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3"/>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s-ES" w:eastAsia="es-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4"/>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5"/>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102633"/>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6"/>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7"/>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8"/>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9"/>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0"/>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35F7828C" w14:textId="60F39B72" w:rsidR="00C01E03" w:rsidRPr="006C7C52" w:rsidRDefault="004610FA" w:rsidP="00C01E03">
      <w:pPr>
        <w:pStyle w:val="Ttulo2"/>
        <w:rPr>
          <w:rFonts w:ascii="Poppins" w:hAnsi="Poppins" w:cs="Poppins"/>
          <w:b/>
          <w:bCs/>
          <w:color w:val="auto"/>
          <w:sz w:val="32"/>
          <w:szCs w:val="32"/>
          <w:lang w:val="eu-ES"/>
        </w:rPr>
      </w:pPr>
      <w:r>
        <w:rPr>
          <w:rFonts w:ascii="Poppins" w:hAnsi="Poppins" w:cs="Poppins"/>
          <w:sz w:val="18"/>
          <w:szCs w:val="18"/>
          <w:lang w:val="eu-ES"/>
        </w:rPr>
        <w:br w:type="page"/>
      </w:r>
      <w:r w:rsidR="00C01E03">
        <w:rPr>
          <w:rFonts w:ascii="Poppins" w:hAnsi="Poppins" w:cs="Poppins"/>
          <w:b/>
          <w:bCs/>
          <w:color w:val="auto"/>
          <w:sz w:val="32"/>
          <w:szCs w:val="32"/>
          <w:lang w:val="eu-ES"/>
        </w:rPr>
        <w:lastRenderedPageBreak/>
        <w:t>ZERBITZUAK ETA PROZESUEN PROGRAMAZIOA</w:t>
      </w:r>
    </w:p>
    <w:p w14:paraId="735800D5" w14:textId="77777777" w:rsidR="00C01E03" w:rsidRPr="006C7C52" w:rsidRDefault="00C01E03" w:rsidP="00C01E03">
      <w:pPr>
        <w:rPr>
          <w:rFonts w:ascii="Poppins" w:hAnsi="Poppins" w:cs="Poppins"/>
          <w:sz w:val="2"/>
          <w:szCs w:val="2"/>
          <w:lang w:val="eu-ES"/>
        </w:rPr>
      </w:pPr>
    </w:p>
    <w:p w14:paraId="1224F2A1" w14:textId="77777777" w:rsidR="00C01E03" w:rsidRPr="006C7C52" w:rsidRDefault="00C01E03" w:rsidP="00C01E03">
      <w:pPr>
        <w:pStyle w:val="Ttulo3"/>
        <w:rPr>
          <w:rFonts w:ascii="Poppins" w:hAnsi="Poppins" w:cs="Poppins"/>
          <w:color w:val="auto"/>
          <w:u w:val="single"/>
          <w:lang w:val="eu-ES"/>
        </w:rPr>
      </w:pPr>
      <w:r>
        <w:rPr>
          <w:rFonts w:ascii="Poppins" w:hAnsi="Poppins" w:cs="Poppins"/>
          <w:color w:val="auto"/>
          <w:u w:val="single"/>
          <w:lang w:val="eu-ES"/>
        </w:rPr>
        <w:t>Altxortegi Plana</w:t>
      </w:r>
      <w:r w:rsidRPr="006C7C52">
        <w:rPr>
          <w:rFonts w:ascii="Poppins" w:hAnsi="Poppins" w:cs="Poppins"/>
          <w:color w:val="auto"/>
          <w:u w:val="single"/>
          <w:lang w:val="eu-ES"/>
        </w:rPr>
        <w:t>:</w:t>
      </w:r>
    </w:p>
    <w:p w14:paraId="2E7CB8B8" w14:textId="77777777" w:rsidR="00C01E03" w:rsidRPr="009E1CBE" w:rsidRDefault="00C01E03" w:rsidP="00C01E03">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6F104F1F" w14:textId="01C74776" w:rsidR="004610FA" w:rsidRDefault="00C01E03">
      <w:pPr>
        <w:spacing w:after="0" w:line="240" w:lineRule="auto"/>
        <w:rPr>
          <w:rFonts w:ascii="Poppins" w:hAnsi="Poppins" w:cs="Poppins"/>
          <w:sz w:val="18"/>
          <w:szCs w:val="18"/>
          <w:lang w:val="eu-ES"/>
        </w:rPr>
      </w:pPr>
      <w:r>
        <w:rPr>
          <w:rFonts w:ascii="Poppins" w:hAnsi="Poppins" w:cs="Poppins"/>
          <w:sz w:val="18"/>
          <w:szCs w:val="18"/>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19" w:name="_Toc158102634"/>
      <w:r>
        <w:rPr>
          <w:rFonts w:ascii="Poppins" w:hAnsi="Poppins" w:cs="Poppins"/>
          <w:b/>
          <w:bCs/>
          <w:color w:val="auto"/>
          <w:sz w:val="32"/>
          <w:szCs w:val="32"/>
          <w:lang w:val="eu-ES"/>
        </w:rPr>
        <w:lastRenderedPageBreak/>
        <w:t>ENPRESA ETA EKIMEN SORTZAILEA</w:t>
      </w:r>
      <w:bookmarkEnd w:id="19"/>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0" w:name="_Toc158102635"/>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0"/>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2"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3"/>
                    </pic:cNvPr>
                    <pic:cNvPicPr/>
                  </pic:nvPicPr>
                  <pic:blipFill rotWithShape="1">
                    <a:blip r:embed="rId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55"/>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56"/>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D662799" w14:textId="77777777" w:rsidR="00D45592" w:rsidRPr="006C7C52" w:rsidRDefault="00D45592" w:rsidP="00D45592">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 ETA EKIMEN SORTZAILEA</w:t>
      </w:r>
    </w:p>
    <w:p w14:paraId="1309EB62" w14:textId="77777777" w:rsidR="00D45592" w:rsidRPr="006C7C52" w:rsidRDefault="00D45592" w:rsidP="00D45592">
      <w:pPr>
        <w:rPr>
          <w:rFonts w:ascii="Poppins" w:hAnsi="Poppins" w:cs="Poppins"/>
          <w:sz w:val="2"/>
          <w:szCs w:val="2"/>
          <w:lang w:val="eu-ES"/>
        </w:rPr>
      </w:pPr>
    </w:p>
    <w:p w14:paraId="7E97B70F" w14:textId="77777777" w:rsidR="00D45592" w:rsidRPr="006C7C52" w:rsidRDefault="00D45592" w:rsidP="00D45592">
      <w:pPr>
        <w:pStyle w:val="Ttulo3"/>
        <w:rPr>
          <w:rFonts w:ascii="Poppins" w:hAnsi="Poppins" w:cs="Poppins"/>
          <w:color w:val="auto"/>
          <w:u w:val="single"/>
          <w:lang w:val="eu-ES"/>
        </w:rPr>
      </w:pPr>
      <w:r>
        <w:rPr>
          <w:rFonts w:ascii="Poppins" w:hAnsi="Poppins" w:cs="Poppins"/>
          <w:color w:val="auto"/>
          <w:u w:val="single"/>
          <w:lang w:val="eu-ES"/>
        </w:rPr>
        <w:t>Altxortegi Plana</w:t>
      </w:r>
      <w:r w:rsidRPr="006C7C52">
        <w:rPr>
          <w:rFonts w:ascii="Poppins" w:hAnsi="Poppins" w:cs="Poppins"/>
          <w:color w:val="auto"/>
          <w:u w:val="single"/>
          <w:lang w:val="eu-ES"/>
        </w:rPr>
        <w:t>:</w:t>
      </w:r>
    </w:p>
    <w:p w14:paraId="0F0F94CA" w14:textId="36B0564D" w:rsidR="00D45592" w:rsidRPr="00D45592" w:rsidRDefault="00D45592" w:rsidP="00D45592">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sectPr w:rsidR="00D45592" w:rsidRPr="00D45592" w:rsidSect="00AD1840">
      <w:headerReference w:type="default" r:id="rId57"/>
      <w:footerReference w:type="default" r:id="rId58"/>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59BA6" w14:textId="77777777" w:rsidR="00AD1840" w:rsidRDefault="00AD1840" w:rsidP="00AB1D26">
      <w:pPr>
        <w:spacing w:after="0" w:line="240" w:lineRule="auto"/>
      </w:pPr>
      <w:r>
        <w:separator/>
      </w:r>
    </w:p>
  </w:endnote>
  <w:endnote w:type="continuationSeparator" w:id="0">
    <w:p w14:paraId="255364E7" w14:textId="77777777" w:rsidR="00AD1840" w:rsidRDefault="00AD1840"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altName w:val="Courier New"/>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71232" w14:textId="77777777" w:rsidR="00AD1840" w:rsidRDefault="00AD1840" w:rsidP="00AB1D26">
      <w:pPr>
        <w:spacing w:after="0" w:line="240" w:lineRule="auto"/>
      </w:pPr>
      <w:r>
        <w:separator/>
      </w:r>
    </w:p>
  </w:footnote>
  <w:footnote w:type="continuationSeparator" w:id="0">
    <w:p w14:paraId="08B584F0" w14:textId="77777777" w:rsidR="00AD1840" w:rsidRDefault="00AD1840"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AA26BE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656756841">
    <w:abstractNumId w:val="6"/>
  </w:num>
  <w:num w:numId="2" w16cid:durableId="302201470">
    <w:abstractNumId w:val="4"/>
  </w:num>
  <w:num w:numId="3" w16cid:durableId="70588128">
    <w:abstractNumId w:val="7"/>
  </w:num>
  <w:num w:numId="4" w16cid:durableId="1916090272">
    <w:abstractNumId w:val="5"/>
  </w:num>
  <w:num w:numId="5" w16cid:durableId="1353335556">
    <w:abstractNumId w:val="8"/>
  </w:num>
  <w:num w:numId="6" w16cid:durableId="736246588">
    <w:abstractNumId w:val="2"/>
  </w:num>
  <w:num w:numId="7" w16cid:durableId="449977622">
    <w:abstractNumId w:val="9"/>
  </w:num>
  <w:num w:numId="8" w16cid:durableId="1964261880">
    <w:abstractNumId w:val="3"/>
  </w:num>
  <w:num w:numId="9" w16cid:durableId="45640638">
    <w:abstractNumId w:val="1"/>
  </w:num>
  <w:num w:numId="10" w16cid:durableId="1276909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2A4A"/>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610FA"/>
    <w:rsid w:val="004957D9"/>
    <w:rsid w:val="004B1404"/>
    <w:rsid w:val="004E72E5"/>
    <w:rsid w:val="004F2546"/>
    <w:rsid w:val="00512D13"/>
    <w:rsid w:val="00514782"/>
    <w:rsid w:val="00527666"/>
    <w:rsid w:val="00543B17"/>
    <w:rsid w:val="00594428"/>
    <w:rsid w:val="00596715"/>
    <w:rsid w:val="005C79A8"/>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08FD"/>
    <w:rsid w:val="008510C9"/>
    <w:rsid w:val="00856E2A"/>
    <w:rsid w:val="008C2CEF"/>
    <w:rsid w:val="008F2346"/>
    <w:rsid w:val="0093605C"/>
    <w:rsid w:val="00941C18"/>
    <w:rsid w:val="0098282D"/>
    <w:rsid w:val="00994C77"/>
    <w:rsid w:val="009963D8"/>
    <w:rsid w:val="00996A2B"/>
    <w:rsid w:val="009B1815"/>
    <w:rsid w:val="009C2849"/>
    <w:rsid w:val="009E1CBE"/>
    <w:rsid w:val="00A612D5"/>
    <w:rsid w:val="00A84561"/>
    <w:rsid w:val="00A92006"/>
    <w:rsid w:val="00AB1D26"/>
    <w:rsid w:val="00AB7073"/>
    <w:rsid w:val="00AD1840"/>
    <w:rsid w:val="00AD34E6"/>
    <w:rsid w:val="00AE3AF1"/>
    <w:rsid w:val="00B015CB"/>
    <w:rsid w:val="00B3604F"/>
    <w:rsid w:val="00B53C29"/>
    <w:rsid w:val="00B72632"/>
    <w:rsid w:val="00B83540"/>
    <w:rsid w:val="00BA0E4C"/>
    <w:rsid w:val="00BA2B76"/>
    <w:rsid w:val="00BB7B33"/>
    <w:rsid w:val="00C01E03"/>
    <w:rsid w:val="00C3735C"/>
    <w:rsid w:val="00C40964"/>
    <w:rsid w:val="00C63093"/>
    <w:rsid w:val="00CB4E39"/>
    <w:rsid w:val="00D416E6"/>
    <w:rsid w:val="00D426B4"/>
    <w:rsid w:val="00D45592"/>
    <w:rsid w:val="00D45E1B"/>
    <w:rsid w:val="00D4656F"/>
    <w:rsid w:val="00D6570B"/>
    <w:rsid w:val="00D81B45"/>
    <w:rsid w:val="00DC389E"/>
    <w:rsid w:val="00E065C4"/>
    <w:rsid w:val="00E06B02"/>
    <w:rsid w:val="00E36EA4"/>
    <w:rsid w:val="00E91EA1"/>
    <w:rsid w:val="00EE58A5"/>
    <w:rsid w:val="00F039FA"/>
    <w:rsid w:val="00F239E6"/>
    <w:rsid w:val="00F24F1A"/>
    <w:rsid w:val="00F324C9"/>
    <w:rsid w:val="00F338BA"/>
    <w:rsid w:val="00F6749E"/>
    <w:rsid w:val="00F85E9B"/>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E03"/>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Mencinsinresolver1">
    <w:name w:val="Mención sin resolver1"/>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embed/dHz9xDpXpnY?feature=oembed"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hyperlink" Target="https://www.youtube.com/watch?v=dHz9xDpXpnY&amp;feature=youtu.be"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1172</TotalTime>
  <Pages>19</Pages>
  <Words>1821</Words>
  <Characters>10017</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109</cp:revision>
  <dcterms:created xsi:type="dcterms:W3CDTF">2024-01-25T09:31:00Z</dcterms:created>
  <dcterms:modified xsi:type="dcterms:W3CDTF">2024-02-08T09:19:00Z</dcterms:modified>
  <dc:language>es-ES</dc:language>
</cp:coreProperties>
</file>