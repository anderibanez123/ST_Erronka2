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u-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u-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u-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u-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u-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2D8A00A3" w14:textId="4873B23E" w:rsidR="004E72E5" w:rsidRPr="004E72E5" w:rsidRDefault="00AB1D26">
          <w:pPr>
            <w:pStyle w:val="TDC1"/>
            <w:tabs>
              <w:tab w:val="right" w:leader="dot" w:pos="9016"/>
            </w:tabs>
            <w:rPr>
              <w:rFonts w:eastAsiaTheme="minorEastAsia"/>
              <w:noProof/>
              <w:kern w:val="2"/>
              <w:sz w:val="18"/>
              <w:szCs w:val="18"/>
              <w:lang w:val="es-ES" w:eastAsia="es-ES"/>
              <w14:ligatures w14:val="standardContextual"/>
            </w:rPr>
          </w:pPr>
          <w:r w:rsidRPr="004E72E5">
            <w:rPr>
              <w:rFonts w:ascii="Poppins" w:hAnsi="Poppins" w:cs="Poppins"/>
              <w:sz w:val="2"/>
              <w:szCs w:val="2"/>
              <w:lang w:val="eu-ES"/>
            </w:rPr>
            <w:fldChar w:fldCharType="begin"/>
          </w:r>
          <w:r w:rsidRPr="004E72E5">
            <w:rPr>
              <w:rFonts w:ascii="Poppins" w:hAnsi="Poppins" w:cs="Poppins"/>
              <w:sz w:val="2"/>
              <w:szCs w:val="2"/>
              <w:lang w:val="eu-ES"/>
            </w:rPr>
            <w:instrText xml:space="preserve"> TOC \o "1-3" \h \z \u </w:instrText>
          </w:r>
          <w:r w:rsidRPr="004E72E5">
            <w:rPr>
              <w:rFonts w:ascii="Poppins" w:hAnsi="Poppins" w:cs="Poppins"/>
              <w:sz w:val="2"/>
              <w:szCs w:val="2"/>
              <w:lang w:val="eu-ES"/>
            </w:rPr>
            <w:fldChar w:fldCharType="separate"/>
          </w:r>
          <w:hyperlink w:anchor="_Toc158102615" w:history="1">
            <w:r w:rsidR="004E72E5" w:rsidRPr="004E72E5">
              <w:rPr>
                <w:rStyle w:val="Hipervnculo"/>
                <w:rFonts w:ascii="Poppins" w:hAnsi="Poppins" w:cs="Poppins"/>
                <w:noProof/>
                <w:sz w:val="16"/>
                <w:szCs w:val="16"/>
                <w:lang w:val="eu-ES"/>
              </w:rPr>
              <w:t>DOKUMENTAZIO OROKORRA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2473406" w14:textId="6D0F7972"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16" w:history="1">
            <w:r w:rsidR="004E72E5" w:rsidRPr="004E72E5">
              <w:rPr>
                <w:rStyle w:val="Hipervnculo"/>
                <w:rFonts w:ascii="Poppins" w:hAnsi="Poppins" w:cs="Poppins"/>
                <w:b/>
                <w:bCs/>
                <w:noProof/>
                <w:sz w:val="16"/>
                <w:szCs w:val="16"/>
                <w:lang w:val="eu-ES"/>
              </w:rPr>
              <w:t>ENPRESAREN/TALDEA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_Toc158102616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0A3969C" w14:textId="6A992AB0"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17" w:history="1">
            <w:r w:rsidR="004E72E5" w:rsidRPr="004E72E5">
              <w:rPr>
                <w:rStyle w:val="Hipervnculo"/>
                <w:rFonts w:ascii="Poppins" w:hAnsi="Poppins" w:cs="Poppins"/>
                <w:noProof/>
                <w:sz w:val="16"/>
                <w:szCs w:val="16"/>
                <w:lang w:val="eu-ES"/>
              </w:rPr>
              <w:t>Enpresaren identifikazioa: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_Toc158102617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3ED59CA3" w14:textId="60F042EB"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18" w:history="1">
            <w:r w:rsidR="004E72E5" w:rsidRPr="004E72E5">
              <w:rPr>
                <w:rStyle w:val="Hipervnculo"/>
                <w:rFonts w:ascii="Poppins" w:hAnsi="Poppins" w:cs="Poppins"/>
                <w:noProof/>
                <w:sz w:val="16"/>
                <w:szCs w:val="16"/>
                <w:lang w:val="eu-ES"/>
              </w:rPr>
              <w:t>Erronkaren atalak: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_Toc158102618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3</w:t>
            </w:r>
            <w:r w:rsidR="004E72E5" w:rsidRPr="004E72E5">
              <w:rPr>
                <w:noProof/>
                <w:webHidden/>
                <w:sz w:val="16"/>
                <w:szCs w:val="16"/>
              </w:rPr>
              <w:fldChar w:fldCharType="end"/>
            </w:r>
          </w:hyperlink>
        </w:p>
        <w:p w14:paraId="23E6FB5F" w14:textId="140A7030"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19" w:history="1">
            <w:r w:rsidR="004E72E5" w:rsidRPr="004E72E5">
              <w:rPr>
                <w:rStyle w:val="Hipervnculo"/>
                <w:rFonts w:ascii="Poppins" w:hAnsi="Poppins" w:cs="Poppins"/>
                <w:b/>
                <w:bCs/>
                <w:noProof/>
                <w:sz w:val="16"/>
                <w:szCs w:val="16"/>
                <w:lang w:val="eu-ES"/>
              </w:rPr>
              <w:t>INTERFAZE GARAPENA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_Toc158102619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6F464366" w14:textId="4EE2CC0C"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0" w:history="1">
            <w:r w:rsidR="004E72E5" w:rsidRPr="004E72E5">
              <w:rPr>
                <w:rStyle w:val="Hipervnculo"/>
                <w:rFonts w:ascii="Poppins" w:hAnsi="Poppins" w:cs="Poppins"/>
                <w:noProof/>
                <w:sz w:val="16"/>
                <w:szCs w:val="16"/>
                <w:lang w:val="eu-ES"/>
              </w:rPr>
              <w:t>Web Orriaren interfazea: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_Toc158102620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7594A2BA" w14:textId="6D118792"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1" w:history="1">
            <w:r w:rsidR="004E72E5" w:rsidRPr="004E72E5">
              <w:rPr>
                <w:rStyle w:val="Hipervnculo"/>
                <w:rFonts w:ascii="Poppins" w:hAnsi="Poppins" w:cs="Poppins"/>
                <w:noProof/>
                <w:sz w:val="16"/>
                <w:szCs w:val="16"/>
                <w:lang w:val="eu-ES"/>
              </w:rPr>
              <w:t>Ranking datuen kudeaketa: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_Toc158102621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4</w:t>
            </w:r>
            <w:r w:rsidR="004E72E5" w:rsidRPr="004E72E5">
              <w:rPr>
                <w:noProof/>
                <w:webHidden/>
                <w:sz w:val="16"/>
                <w:szCs w:val="16"/>
              </w:rPr>
              <w:fldChar w:fldCharType="end"/>
            </w:r>
          </w:hyperlink>
        </w:p>
        <w:p w14:paraId="6233B161" w14:textId="559D61F5"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22" w:history="1">
            <w:r w:rsidR="004E72E5" w:rsidRPr="004E72E5">
              <w:rPr>
                <w:rStyle w:val="Hipervnculo"/>
                <w:rFonts w:ascii="Poppins" w:hAnsi="Poppins" w:cs="Poppins"/>
                <w:b/>
                <w:bCs/>
                <w:noProof/>
                <w:sz w:val="16"/>
                <w:szCs w:val="16"/>
                <w:lang w:val="eu-ES"/>
              </w:rPr>
              <w:t>MULTIMEDIA PROGRAMAZIOA ETA GAILU MUGIKORRAK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_Toc158102622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6</w:t>
            </w:r>
            <w:r w:rsidR="004E72E5" w:rsidRPr="004E72E5">
              <w:rPr>
                <w:noProof/>
                <w:webHidden/>
                <w:sz w:val="16"/>
                <w:szCs w:val="16"/>
              </w:rPr>
              <w:fldChar w:fldCharType="end"/>
            </w:r>
          </w:hyperlink>
        </w:p>
        <w:p w14:paraId="7428C128" w14:textId="6DE94F9A"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3" w:history="1">
            <w:r w:rsidR="004E72E5" w:rsidRPr="004E72E5">
              <w:rPr>
                <w:rStyle w:val="Hipervnculo"/>
                <w:rFonts w:ascii="Poppins" w:hAnsi="Poppins" w:cs="Poppins"/>
                <w:noProof/>
                <w:sz w:val="16"/>
                <w:szCs w:val="16"/>
                <w:lang w:val="eu-ES"/>
              </w:rPr>
              <w:t>Jokoaren interfazea: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_Toc158102623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6</w:t>
            </w:r>
            <w:r w:rsidR="004E72E5" w:rsidRPr="004E72E5">
              <w:rPr>
                <w:noProof/>
                <w:webHidden/>
                <w:sz w:val="16"/>
                <w:szCs w:val="16"/>
              </w:rPr>
              <w:fldChar w:fldCharType="end"/>
            </w:r>
          </w:hyperlink>
        </w:p>
        <w:p w14:paraId="5A872373" w14:textId="1EA1DF4A"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4" w:history="1">
            <w:r w:rsidR="004E72E5" w:rsidRPr="004E72E5">
              <w:rPr>
                <w:rStyle w:val="Hipervnculo"/>
                <w:rFonts w:ascii="Poppins" w:hAnsi="Poppins" w:cs="Poppins"/>
                <w:noProof/>
                <w:sz w:val="16"/>
                <w:szCs w:val="16"/>
                <w:lang w:val="eu-ES"/>
              </w:rPr>
              <w:t>Datuen kudeaketa: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_Toc158102624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7</w:t>
            </w:r>
            <w:r w:rsidR="004E72E5" w:rsidRPr="004E72E5">
              <w:rPr>
                <w:noProof/>
                <w:webHidden/>
                <w:sz w:val="16"/>
                <w:szCs w:val="16"/>
              </w:rPr>
              <w:fldChar w:fldCharType="end"/>
            </w:r>
          </w:hyperlink>
        </w:p>
        <w:p w14:paraId="0D67DFCD" w14:textId="3EFBE6F5"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5" w:history="1">
            <w:r w:rsidR="004E72E5" w:rsidRPr="004E72E5">
              <w:rPr>
                <w:rStyle w:val="Hipervnculo"/>
                <w:rFonts w:ascii="Poppins" w:hAnsi="Poppins" w:cs="Poppins"/>
                <w:noProof/>
                <w:sz w:val="16"/>
                <w:szCs w:val="16"/>
                <w:lang w:val="eu-ES"/>
              </w:rPr>
              <w:t>Joko Aukeratuta: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8</w:t>
            </w:r>
            <w:r w:rsidR="004E72E5" w:rsidRPr="004E72E5">
              <w:rPr>
                <w:noProof/>
                <w:webHidden/>
                <w:sz w:val="16"/>
                <w:szCs w:val="16"/>
              </w:rPr>
              <w:fldChar w:fldCharType="end"/>
            </w:r>
          </w:hyperlink>
        </w:p>
        <w:p w14:paraId="650179F6" w14:textId="7689B585"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6" w:history="1">
            <w:r w:rsidR="004E72E5" w:rsidRPr="004E72E5">
              <w:rPr>
                <w:rStyle w:val="Hipervnculo"/>
                <w:rFonts w:ascii="Poppins" w:hAnsi="Poppins" w:cs="Poppins"/>
                <w:noProof/>
                <w:sz w:val="16"/>
                <w:szCs w:val="16"/>
                <w:lang w:val="eu-ES"/>
              </w:rPr>
              <w:t>APPLE JOKOA: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_Toc158102626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9</w:t>
            </w:r>
            <w:r w:rsidR="004E72E5" w:rsidRPr="004E72E5">
              <w:rPr>
                <w:noProof/>
                <w:webHidden/>
                <w:sz w:val="16"/>
                <w:szCs w:val="16"/>
              </w:rPr>
              <w:fldChar w:fldCharType="end"/>
            </w:r>
          </w:hyperlink>
        </w:p>
        <w:p w14:paraId="04B0BEF1" w14:textId="6C965D91"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27" w:history="1">
            <w:r w:rsidR="004E72E5" w:rsidRPr="004E72E5">
              <w:rPr>
                <w:rStyle w:val="Hipervnculo"/>
                <w:rFonts w:ascii="Poppins" w:hAnsi="Poppins" w:cs="Poppins"/>
                <w:b/>
                <w:bCs/>
                <w:noProof/>
                <w:sz w:val="16"/>
                <w:szCs w:val="16"/>
                <w:lang w:val="eu-ES"/>
              </w:rPr>
              <w:t>ENPRESA-KUDEAKETAKO SISTEMAK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_Toc158102627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0B99DE99" w14:textId="387B41AE"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8" w:history="1">
            <w:r w:rsidR="004E72E5" w:rsidRPr="004E72E5">
              <w:rPr>
                <w:rStyle w:val="Hipervnculo"/>
                <w:rFonts w:ascii="Poppins" w:hAnsi="Poppins" w:cs="Poppins"/>
                <w:noProof/>
                <w:sz w:val="16"/>
                <w:szCs w:val="16"/>
                <w:lang w:val="eu-ES"/>
              </w:rPr>
              <w:t>Odoo eta PostgreSQL instalazioak: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_Toc158102628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28FD4C28" w14:textId="78E01A97"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29" w:history="1">
            <w:r w:rsidR="004E72E5" w:rsidRPr="004E72E5">
              <w:rPr>
                <w:rStyle w:val="Hipervnculo"/>
                <w:rFonts w:ascii="Poppins" w:hAnsi="Poppins" w:cs="Poppins"/>
                <w:noProof/>
                <w:sz w:val="16"/>
                <w:szCs w:val="16"/>
                <w:lang w:val="eu-ES"/>
              </w:rPr>
              <w:t>Modulua: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_Toc158102629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10</w:t>
            </w:r>
            <w:r w:rsidR="004E72E5" w:rsidRPr="004E72E5">
              <w:rPr>
                <w:noProof/>
                <w:webHidden/>
                <w:sz w:val="16"/>
                <w:szCs w:val="16"/>
              </w:rPr>
              <w:fldChar w:fldCharType="end"/>
            </w:r>
          </w:hyperlink>
        </w:p>
        <w:p w14:paraId="185F5354" w14:textId="408B52E1"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30" w:history="1">
            <w:r w:rsidR="004E72E5" w:rsidRPr="004E72E5">
              <w:rPr>
                <w:rStyle w:val="Hipervnculo"/>
                <w:rFonts w:ascii="Poppins" w:hAnsi="Poppins" w:cs="Poppins"/>
                <w:b/>
                <w:bCs/>
                <w:noProof/>
                <w:sz w:val="16"/>
                <w:szCs w:val="16"/>
                <w:lang w:val="eu-ES"/>
              </w:rPr>
              <w:t>DATU ATZIPENA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_Toc158102630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1C0C8B38" w14:textId="7F4881C8"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1" w:history="1">
            <w:r w:rsidR="004E72E5" w:rsidRPr="004E72E5">
              <w:rPr>
                <w:rStyle w:val="Hipervnculo"/>
                <w:rFonts w:ascii="Poppins" w:hAnsi="Poppins" w:cs="Poppins"/>
                <w:noProof/>
                <w:sz w:val="16"/>
                <w:szCs w:val="16"/>
                <w:lang w:val="eu-ES"/>
              </w:rPr>
              <w:t>NoSQL datu basea: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_Toc158102631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2845A4AF" w14:textId="62020144"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2" w:history="1">
            <w:r w:rsidR="004E72E5" w:rsidRPr="004E72E5">
              <w:rPr>
                <w:rStyle w:val="Hipervnculo"/>
                <w:rFonts w:ascii="Poppins" w:hAnsi="Poppins" w:cs="Poppins"/>
                <w:noProof/>
                <w:sz w:val="16"/>
                <w:szCs w:val="16"/>
                <w:lang w:val="eu-ES"/>
              </w:rPr>
              <w:t>Web Zerbitzuak:</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_Toc158102632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12</w:t>
            </w:r>
            <w:r w:rsidR="004E72E5" w:rsidRPr="004E72E5">
              <w:rPr>
                <w:noProof/>
                <w:webHidden/>
                <w:sz w:val="16"/>
                <w:szCs w:val="16"/>
              </w:rPr>
              <w:fldChar w:fldCharType="end"/>
            </w:r>
          </w:hyperlink>
        </w:p>
        <w:p w14:paraId="12CB900A" w14:textId="54720CE5"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3" w:history="1">
            <w:r w:rsidR="004E72E5" w:rsidRPr="004E72E5">
              <w:rPr>
                <w:rStyle w:val="Hipervnculo"/>
                <w:rFonts w:ascii="Poppins" w:hAnsi="Poppins" w:cs="Poppins"/>
                <w:noProof/>
                <w:sz w:val="16"/>
                <w:szCs w:val="16"/>
                <w:lang w:val="eu-ES"/>
              </w:rPr>
              <w:t>FASTAPI PYTHON:</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_Toc158102633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13</w:t>
            </w:r>
            <w:r w:rsidR="004E72E5" w:rsidRPr="004E72E5">
              <w:rPr>
                <w:noProof/>
                <w:webHidden/>
                <w:sz w:val="16"/>
                <w:szCs w:val="16"/>
              </w:rPr>
              <w:fldChar w:fldCharType="end"/>
            </w:r>
          </w:hyperlink>
        </w:p>
        <w:p w14:paraId="26618788" w14:textId="6C6CB1EB" w:rsidR="004E72E5" w:rsidRPr="004E72E5" w:rsidRDefault="00000000">
          <w:pPr>
            <w:pStyle w:val="TDC2"/>
            <w:tabs>
              <w:tab w:val="right" w:leader="dot" w:pos="9016"/>
            </w:tabs>
            <w:rPr>
              <w:rFonts w:eastAsiaTheme="minorEastAsia"/>
              <w:noProof/>
              <w:kern w:val="2"/>
              <w:sz w:val="18"/>
              <w:szCs w:val="18"/>
              <w:lang w:val="es-ES" w:eastAsia="es-ES"/>
              <w14:ligatures w14:val="standardContextual"/>
            </w:rPr>
          </w:pPr>
          <w:hyperlink w:anchor="_Toc158102634" w:history="1">
            <w:r w:rsidR="004E72E5" w:rsidRPr="004E72E5">
              <w:rPr>
                <w:rStyle w:val="Hipervnculo"/>
                <w:rFonts w:ascii="Poppins" w:hAnsi="Poppins" w:cs="Poppins"/>
                <w:b/>
                <w:bCs/>
                <w:noProof/>
                <w:sz w:val="16"/>
                <w:szCs w:val="16"/>
                <w:lang w:val="eu-ES"/>
              </w:rPr>
              <w:t>ENPRESA ETA EKIMEN SORTZAILEA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_Toc158102634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15</w:t>
            </w:r>
            <w:r w:rsidR="004E72E5" w:rsidRPr="004E72E5">
              <w:rPr>
                <w:noProof/>
                <w:webHidden/>
                <w:sz w:val="16"/>
                <w:szCs w:val="16"/>
              </w:rPr>
              <w:fldChar w:fldCharType="end"/>
            </w:r>
          </w:hyperlink>
        </w:p>
        <w:p w14:paraId="06993338" w14:textId="193D4EBF" w:rsidR="004E72E5" w:rsidRPr="004E72E5" w:rsidRDefault="00000000">
          <w:pPr>
            <w:pStyle w:val="TDC3"/>
            <w:tabs>
              <w:tab w:val="right" w:leader="dot" w:pos="9016"/>
            </w:tabs>
            <w:rPr>
              <w:rFonts w:eastAsiaTheme="minorEastAsia"/>
              <w:noProof/>
              <w:kern w:val="2"/>
              <w:sz w:val="18"/>
              <w:szCs w:val="18"/>
              <w:lang w:val="es-ES" w:eastAsia="es-ES"/>
              <w14:ligatures w14:val="standardContextual"/>
            </w:rPr>
          </w:pPr>
          <w:hyperlink w:anchor="_Toc158102635" w:history="1">
            <w:r w:rsidR="004E72E5" w:rsidRPr="004E72E5">
              <w:rPr>
                <w:rStyle w:val="Hipervnculo"/>
                <w:rFonts w:ascii="Poppins" w:hAnsi="Poppins" w:cs="Poppins"/>
                <w:noProof/>
                <w:sz w:val="16"/>
                <w:szCs w:val="16"/>
                <w:lang w:val="eu-ES"/>
              </w:rPr>
              <w:t>NoSQL datu basea:</w:t>
            </w:r>
            <w:r w:rsidR="004E72E5" w:rsidRPr="004E72E5">
              <w:rPr>
                <w:noProof/>
                <w:webHidden/>
                <w:sz w:val="16"/>
                <w:szCs w:val="16"/>
              </w:rPr>
              <w:tab/>
            </w:r>
            <w:r w:rsidR="004E72E5" w:rsidRPr="004E72E5">
              <w:rPr>
                <w:noProof/>
                <w:webHidden/>
                <w:sz w:val="16"/>
                <w:szCs w:val="16"/>
              </w:rPr>
              <w:fldChar w:fldCharType="begin"/>
            </w:r>
            <w:r w:rsidR="004E72E5" w:rsidRPr="004E72E5">
              <w:rPr>
                <w:noProof/>
                <w:webHidden/>
                <w:sz w:val="16"/>
                <w:szCs w:val="16"/>
              </w:rPr>
              <w:instrText xml:space="preserve"> PAGEREF _Toc158102635 \h </w:instrText>
            </w:r>
            <w:r w:rsidR="004E72E5" w:rsidRPr="004E72E5">
              <w:rPr>
                <w:noProof/>
                <w:webHidden/>
                <w:sz w:val="16"/>
                <w:szCs w:val="16"/>
              </w:rPr>
            </w:r>
            <w:r w:rsidR="004E72E5" w:rsidRPr="004E72E5">
              <w:rPr>
                <w:noProof/>
                <w:webHidden/>
                <w:sz w:val="16"/>
                <w:szCs w:val="16"/>
              </w:rPr>
              <w:fldChar w:fldCharType="separate"/>
            </w:r>
            <w:r w:rsidR="004E72E5" w:rsidRPr="004E72E5">
              <w:rPr>
                <w:noProof/>
                <w:webHidden/>
                <w:sz w:val="16"/>
                <w:szCs w:val="16"/>
              </w:rPr>
              <w:t>15</w:t>
            </w:r>
            <w:r w:rsidR="004E72E5" w:rsidRPr="004E72E5">
              <w:rPr>
                <w:noProof/>
                <w:webHidden/>
                <w:sz w:val="16"/>
                <w:szCs w:val="16"/>
              </w:rPr>
              <w:fldChar w:fldCharType="end"/>
            </w:r>
          </w:hyperlink>
        </w:p>
        <w:p w14:paraId="378C1B7A" w14:textId="3E4E9168" w:rsidR="00AB1D26" w:rsidRPr="001B2003" w:rsidRDefault="00AB1D26">
          <w:pPr>
            <w:rPr>
              <w:rFonts w:ascii="Poppins" w:hAnsi="Poppins" w:cs="Poppins"/>
              <w:sz w:val="8"/>
              <w:szCs w:val="8"/>
              <w:lang w:val="eu-ES"/>
            </w:rPr>
          </w:pPr>
          <w:r w:rsidRPr="004E72E5">
            <w:rPr>
              <w:rFonts w:ascii="Poppins" w:hAnsi="Poppins" w:cs="Poppins"/>
              <w:b/>
              <w:bCs/>
              <w:sz w:val="2"/>
              <w:szCs w:val="2"/>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8102615"/>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8102616"/>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8102617"/>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u-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8102618"/>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8102619"/>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8102620"/>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u-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8102621"/>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276AEEB2"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u-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u-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u-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u-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8102622"/>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8102623"/>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B72632">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u-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B72632">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u-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u-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8102624"/>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u-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u-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u-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8102625"/>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u-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bookmarkStart w:id="11" w:name="_Toc158102626"/>
      <w:r>
        <w:rPr>
          <w:rFonts w:ascii="Poppins" w:hAnsi="Poppins" w:cs="Poppins"/>
          <w:color w:val="auto"/>
          <w:u w:val="single"/>
          <w:lang w:val="eu-ES"/>
        </w:rPr>
        <w:t>APPLE JOKOA</w:t>
      </w:r>
      <w:r w:rsidRPr="006C7C52">
        <w:rPr>
          <w:rFonts w:ascii="Poppins" w:hAnsi="Poppins" w:cs="Poppins"/>
          <w:color w:val="auto"/>
          <w:u w:val="single"/>
          <w:lang w:val="eu-ES"/>
        </w:rPr>
        <w:t>:</w:t>
      </w:r>
      <w:bookmarkEnd w:id="11"/>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64FD77CD" w:rsidR="00B83540" w:rsidRP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u-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B273C64" w14:textId="68286995" w:rsidR="003203FE" w:rsidRPr="006C7C52" w:rsidRDefault="003203FE" w:rsidP="003203FE">
      <w:pPr>
        <w:pStyle w:val="Ttulo2"/>
        <w:rPr>
          <w:rFonts w:ascii="Poppins" w:hAnsi="Poppins" w:cs="Poppins"/>
          <w:b/>
          <w:bCs/>
          <w:color w:val="auto"/>
          <w:sz w:val="32"/>
          <w:szCs w:val="32"/>
          <w:lang w:val="eu-ES"/>
        </w:rPr>
      </w:pPr>
      <w:bookmarkStart w:id="12" w:name="_Toc158102627"/>
      <w:r>
        <w:rPr>
          <w:rFonts w:ascii="Poppins" w:hAnsi="Poppins" w:cs="Poppins"/>
          <w:b/>
          <w:bCs/>
          <w:color w:val="auto"/>
          <w:sz w:val="32"/>
          <w:szCs w:val="32"/>
          <w:lang w:val="eu-ES"/>
        </w:rPr>
        <w:lastRenderedPageBreak/>
        <w:t>ENPRESA-KUDEAKETAKO SISTEMAK</w:t>
      </w:r>
      <w:bookmarkEnd w:id="12"/>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bookmarkStart w:id="13" w:name="_Toc158102628"/>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bookmarkEnd w:id="13"/>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5">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bookmarkStart w:id="14" w:name="_Toc158102629"/>
      <w:r>
        <w:rPr>
          <w:rFonts w:ascii="Poppins" w:hAnsi="Poppins" w:cs="Poppins"/>
          <w:color w:val="auto"/>
          <w:u w:val="single"/>
          <w:lang w:val="eu-ES"/>
        </w:rPr>
        <w:t>Modulua</w:t>
      </w:r>
      <w:r w:rsidRPr="006C7C52">
        <w:rPr>
          <w:rFonts w:ascii="Poppins" w:hAnsi="Poppins" w:cs="Poppins"/>
          <w:color w:val="auto"/>
          <w:u w:val="single"/>
          <w:lang w:val="eu-ES"/>
        </w:rPr>
        <w:t>:</w:t>
      </w:r>
      <w:bookmarkEnd w:id="14"/>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36"/>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37"/>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38"/>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u-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39"/>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u-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0"/>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bookmarkStart w:id="15" w:name="_Toc158102630"/>
      <w:r>
        <w:rPr>
          <w:rFonts w:ascii="Poppins" w:hAnsi="Poppins" w:cs="Poppins"/>
          <w:b/>
          <w:bCs/>
          <w:color w:val="auto"/>
          <w:sz w:val="32"/>
          <w:szCs w:val="32"/>
          <w:lang w:val="eu-ES"/>
        </w:rPr>
        <w:lastRenderedPageBreak/>
        <w:t>DATU ATZIPENA</w:t>
      </w:r>
      <w:bookmarkEnd w:id="15"/>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bookmarkStart w:id="16" w:name="_Toc158102631"/>
      <w:r>
        <w:rPr>
          <w:rFonts w:ascii="Poppins" w:hAnsi="Poppins" w:cs="Poppins"/>
          <w:color w:val="auto"/>
          <w:u w:val="single"/>
          <w:lang w:val="eu-ES"/>
        </w:rPr>
        <w:t>NoSQL datu basea</w:t>
      </w:r>
      <w:r w:rsidRPr="006C7C52">
        <w:rPr>
          <w:rFonts w:ascii="Poppins" w:hAnsi="Poppins" w:cs="Poppins"/>
          <w:color w:val="auto"/>
          <w:u w:val="single"/>
          <w:lang w:val="eu-ES"/>
        </w:rPr>
        <w:t>:</w:t>
      </w:r>
      <w:bookmarkEnd w:id="16"/>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u-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1"/>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bookmarkStart w:id="17" w:name="_Toc158102632"/>
      <w:r>
        <w:rPr>
          <w:rFonts w:ascii="Poppins" w:hAnsi="Poppins" w:cs="Poppins"/>
          <w:color w:val="auto"/>
          <w:u w:val="single"/>
          <w:lang w:val="eu-ES"/>
        </w:rPr>
        <w:t>Web Zerbitzuak</w:t>
      </w:r>
      <w:r w:rsidRPr="006C7C52">
        <w:rPr>
          <w:rFonts w:ascii="Poppins" w:hAnsi="Poppins" w:cs="Poppins"/>
          <w:color w:val="auto"/>
          <w:u w:val="single"/>
          <w:lang w:val="eu-ES"/>
        </w:rPr>
        <w:t>:</w:t>
      </w:r>
      <w:bookmarkEnd w:id="17"/>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u-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2"/>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noProof/>
          <w:sz w:val="18"/>
          <w:szCs w:val="18"/>
          <w:lang w:val="eu-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3"/>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u-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4"/>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bookmarkStart w:id="18" w:name="_Toc158102633"/>
      <w:r>
        <w:rPr>
          <w:rFonts w:ascii="Poppins" w:hAnsi="Poppins" w:cs="Poppins"/>
          <w:color w:val="auto"/>
          <w:u w:val="single"/>
          <w:lang w:val="eu-ES"/>
        </w:rPr>
        <w:t>FASTAPI PYTHON</w:t>
      </w:r>
      <w:r w:rsidRPr="006C7C52">
        <w:rPr>
          <w:rFonts w:ascii="Poppins" w:hAnsi="Poppins" w:cs="Poppins"/>
          <w:color w:val="auto"/>
          <w:u w:val="single"/>
          <w:lang w:val="eu-ES"/>
        </w:rPr>
        <w:t>:</w:t>
      </w:r>
      <w:bookmarkEnd w:id="18"/>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u-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45"/>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u-ES"/>
        </w:rPr>
        <w:lastRenderedPageBreak/>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46"/>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u-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47"/>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u-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48"/>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u-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49"/>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4720172A" w14:textId="4BD46A9D" w:rsidR="004610FA" w:rsidRDefault="004610FA">
      <w:pPr>
        <w:spacing w:after="0" w:line="240" w:lineRule="auto"/>
        <w:rPr>
          <w:rFonts w:ascii="Poppins" w:hAnsi="Poppins" w:cs="Poppins"/>
          <w:sz w:val="18"/>
          <w:szCs w:val="18"/>
          <w:lang w:val="eu-ES"/>
        </w:rPr>
      </w:pPr>
      <w:r>
        <w:rPr>
          <w:rFonts w:ascii="Poppins" w:hAnsi="Poppins" w:cs="Poppins"/>
          <w:sz w:val="18"/>
          <w:szCs w:val="18"/>
          <w:lang w:val="eu-ES"/>
        </w:rPr>
        <w:br w:type="page"/>
      </w:r>
    </w:p>
    <w:p w14:paraId="50F06E90" w14:textId="58CEFA7E" w:rsidR="004610FA" w:rsidRPr="006C7C52" w:rsidRDefault="004610FA" w:rsidP="004610FA">
      <w:pPr>
        <w:pStyle w:val="Ttulo2"/>
        <w:rPr>
          <w:rFonts w:ascii="Poppins" w:hAnsi="Poppins" w:cs="Poppins"/>
          <w:b/>
          <w:bCs/>
          <w:color w:val="auto"/>
          <w:sz w:val="32"/>
          <w:szCs w:val="32"/>
          <w:lang w:val="eu-ES"/>
        </w:rPr>
      </w:pPr>
      <w:bookmarkStart w:id="19" w:name="_Toc158102634"/>
      <w:r>
        <w:rPr>
          <w:rFonts w:ascii="Poppins" w:hAnsi="Poppins" w:cs="Poppins"/>
          <w:b/>
          <w:bCs/>
          <w:color w:val="auto"/>
          <w:sz w:val="32"/>
          <w:szCs w:val="32"/>
          <w:lang w:val="eu-ES"/>
        </w:rPr>
        <w:lastRenderedPageBreak/>
        <w:t>ENPRESA ETA EKIMEN SORTZAILEA</w:t>
      </w:r>
      <w:bookmarkEnd w:id="19"/>
    </w:p>
    <w:p w14:paraId="32CE6281" w14:textId="77777777" w:rsidR="004610FA" w:rsidRPr="006C7C52" w:rsidRDefault="004610FA" w:rsidP="004610FA">
      <w:pPr>
        <w:rPr>
          <w:rFonts w:ascii="Poppins" w:hAnsi="Poppins" w:cs="Poppins"/>
          <w:sz w:val="2"/>
          <w:szCs w:val="2"/>
          <w:lang w:val="eu-ES"/>
        </w:rPr>
      </w:pPr>
    </w:p>
    <w:p w14:paraId="32A5C0B0" w14:textId="0ECB3CB0" w:rsidR="004610FA" w:rsidRPr="006C7C52" w:rsidRDefault="009E1CBE" w:rsidP="004610FA">
      <w:pPr>
        <w:pStyle w:val="Ttulo3"/>
        <w:rPr>
          <w:rFonts w:ascii="Poppins" w:hAnsi="Poppins" w:cs="Poppins"/>
          <w:color w:val="auto"/>
          <w:u w:val="single"/>
          <w:lang w:val="eu-ES"/>
        </w:rPr>
      </w:pPr>
      <w:bookmarkStart w:id="20" w:name="_Toc158102635"/>
      <w:r>
        <w:rPr>
          <w:rFonts w:ascii="Poppins" w:hAnsi="Poppins" w:cs="Poppins"/>
          <w:color w:val="auto"/>
          <w:u w:val="single"/>
          <w:lang w:val="eu-ES"/>
        </w:rPr>
        <w:t>Altxortegi Plana</w:t>
      </w:r>
      <w:r w:rsidR="004610FA" w:rsidRPr="006C7C52">
        <w:rPr>
          <w:rFonts w:ascii="Poppins" w:hAnsi="Poppins" w:cs="Poppins"/>
          <w:color w:val="auto"/>
          <w:u w:val="single"/>
          <w:lang w:val="eu-ES"/>
        </w:rPr>
        <w:t>:</w:t>
      </w:r>
      <w:bookmarkEnd w:id="20"/>
    </w:p>
    <w:p w14:paraId="5D2BBAE8"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p w14:paraId="71AE5176"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Hurrengo hilabetetan normal ibili gara, Ekaina arte. </w:t>
      </w:r>
    </w:p>
    <w:p w14:paraId="47780D62"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Ekainean, beste lehiaketa bat egin dugu (kasu honetan ekipoen mod lehiaketa bat).</w:t>
      </w:r>
    </w:p>
    <w:p w14:paraId="2F0AEB44" w14:textId="5A52BCC4" w:rsidR="004F2546" w:rsidRDefault="009E1CBE" w:rsidP="009E1CBE">
      <w:pPr>
        <w:jc w:val="center"/>
        <w:rPr>
          <w:rFonts w:ascii="Poppins" w:hAnsi="Poppins" w:cs="Poppins"/>
          <w:sz w:val="18"/>
          <w:szCs w:val="18"/>
          <w:lang w:val="eu-ES"/>
        </w:rPr>
      </w:pPr>
      <w:r w:rsidRPr="008613D1">
        <w:rPr>
          <w:rFonts w:ascii="Poppins" w:hAnsi="Poppins" w:cs="Poppins"/>
          <w:noProof/>
        </w:rPr>
        <w:drawing>
          <wp:inline distT="0" distB="0" distL="0" distR="0" wp14:anchorId="3320A423" wp14:editId="2F85726A">
            <wp:extent cx="5488057" cy="3336248"/>
            <wp:effectExtent l="38100" t="38100" r="93980" b="93345"/>
            <wp:docPr id="47728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69" name="Imagen 1" descr="Tabl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543185" cy="336976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A18443" w14:textId="77777777" w:rsidR="009E1CBE" w:rsidRPr="009E1CBE" w:rsidRDefault="009E1CBE" w:rsidP="004F2546">
      <w:pPr>
        <w:jc w:val="both"/>
        <w:rPr>
          <w:rFonts w:ascii="Poppins" w:hAnsi="Poppins" w:cs="Poppins"/>
          <w:sz w:val="2"/>
          <w:szCs w:val="2"/>
          <w:lang w:val="eu-ES"/>
        </w:rPr>
      </w:pPr>
    </w:p>
    <w:p w14:paraId="73D253E6" w14:textId="48DF88F2"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t>Promozio bide</w:t>
      </w:r>
      <w:r w:rsidR="00282A4A">
        <w:rPr>
          <w:rFonts w:ascii="Poppins" w:hAnsi="Poppins" w:cs="Poppins"/>
          <w:color w:val="auto"/>
          <w:u w:val="single"/>
          <w:lang w:val="eu-ES"/>
        </w:rPr>
        <w:t>o</w:t>
      </w:r>
      <w:r>
        <w:rPr>
          <w:rFonts w:ascii="Poppins" w:hAnsi="Poppins" w:cs="Poppins"/>
          <w:color w:val="auto"/>
          <w:u w:val="single"/>
          <w:lang w:val="eu-ES"/>
        </w:rPr>
        <w:t>a</w:t>
      </w:r>
      <w:r w:rsidRPr="006C7C52">
        <w:rPr>
          <w:rFonts w:ascii="Poppins" w:hAnsi="Poppins" w:cs="Poppins"/>
          <w:color w:val="auto"/>
          <w:u w:val="single"/>
          <w:lang w:val="eu-ES"/>
        </w:rPr>
        <w:t>:</w:t>
      </w:r>
    </w:p>
    <w:p w14:paraId="7FC3C36A" w14:textId="3A1628A5" w:rsidR="009E1CBE" w:rsidRPr="009E1CBE" w:rsidRDefault="009E1CBE" w:rsidP="009E1CBE">
      <w:pPr>
        <w:pStyle w:val="Prrafodelista"/>
        <w:numPr>
          <w:ilvl w:val="0"/>
          <w:numId w:val="10"/>
        </w:numPr>
        <w:rPr>
          <w:rFonts w:ascii="Poppins" w:hAnsi="Poppins" w:cs="Poppins"/>
          <w:sz w:val="18"/>
          <w:szCs w:val="18"/>
          <w:lang w:val="eu-ES"/>
        </w:rPr>
      </w:pPr>
      <w:r>
        <w:rPr>
          <w:rFonts w:ascii="Poppins" w:hAnsi="Poppins" w:cs="Poppins"/>
          <w:sz w:val="18"/>
          <w:szCs w:val="18"/>
          <w:lang w:val="eu-ES"/>
        </w:rPr>
        <w:t xml:space="preserve">Hau izango zan gure aplikazioa promozionatzeko bideo bat: </w:t>
      </w:r>
      <w:hyperlink r:id="rId51" w:history="1">
        <w:r w:rsidRPr="00B81565">
          <w:rPr>
            <w:rStyle w:val="Hipervnculo"/>
            <w:rFonts w:ascii="Poppins" w:hAnsi="Poppins" w:cs="Poppins"/>
            <w:sz w:val="18"/>
            <w:szCs w:val="18"/>
            <w:lang w:val="eu-ES"/>
          </w:rPr>
          <w:t>https://www.youtube.com/watch?v=dHz9xDpXpnY&amp;feature=youtu.be</w:t>
        </w:r>
      </w:hyperlink>
    </w:p>
    <w:p w14:paraId="46D09353" w14:textId="188B63EF" w:rsidR="009E1CBE" w:rsidRPr="009E1CBE" w:rsidRDefault="009E1CBE" w:rsidP="009E1CBE">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36859779" wp14:editId="6F1B23B0">
            <wp:extent cx="4031311" cy="2281057"/>
            <wp:effectExtent l="0" t="0" r="7620" b="5080"/>
            <wp:docPr id="1037378175" name="Vídeo 1" descr="EUSKARAZKO GALDETEGIA PROMOZIOA | ST Enpresa">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175" name="Vídeo 1" descr="EUSKARAZKO GALDETEGIA PROMOZIOA | ST Enpresa">
                      <a:hlinkClick r:id="rId52"/>
                    </pic:cNvPr>
                    <pic:cNvPicPr/>
                  </pic:nvPicPr>
                  <pic:blipFill rotWithShape="1">
                    <a:blip r:embed="rId5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z9xDpXpnY?feature=oembed&quot; frameborder=&quot;0&quot; allow=&quot;accelerometer; autoplay; clipboard-write; encrypted-media; gyroscope; picture-in-picture; web-share&quot; allowfullscreen=&quot;&quot; title=&quot;EUSKARAZKO GALDETEGIA PROMOZIOA | ST Enpresa&quot; sandbox=&quot;allow-scripts allow-same-origin allow-popups&quot;&gt;&lt;/iframe&gt;" h="113" w="200"/>
                        </a:ext>
                      </a:extLst>
                    </a:blip>
                    <a:srcRect t="12259" b="12296"/>
                    <a:stretch/>
                  </pic:blipFill>
                  <pic:spPr bwMode="auto">
                    <a:xfrm>
                      <a:off x="0" y="0"/>
                      <a:ext cx="4101018" cy="2320500"/>
                    </a:xfrm>
                    <a:prstGeom prst="rect">
                      <a:avLst/>
                    </a:prstGeom>
                    <a:ln>
                      <a:noFill/>
                    </a:ln>
                    <a:extLst>
                      <a:ext uri="{53640926-AAD7-44D8-BBD7-CCE9431645EC}">
                        <a14:shadowObscured xmlns:a14="http://schemas.microsoft.com/office/drawing/2010/main"/>
                      </a:ext>
                    </a:extLst>
                  </pic:spPr>
                </pic:pic>
              </a:graphicData>
            </a:graphic>
          </wp:inline>
        </w:drawing>
      </w:r>
    </w:p>
    <w:p w14:paraId="738B8A53" w14:textId="77777777" w:rsidR="009E1CBE" w:rsidRPr="006C7C52" w:rsidRDefault="009E1CBE" w:rsidP="009E1CBE">
      <w:pPr>
        <w:pStyle w:val="Ttulo3"/>
        <w:rPr>
          <w:rFonts w:ascii="Poppins" w:hAnsi="Poppins" w:cs="Poppins"/>
          <w:color w:val="auto"/>
          <w:u w:val="single"/>
          <w:lang w:val="eu-ES"/>
        </w:rPr>
      </w:pPr>
      <w:r>
        <w:rPr>
          <w:rFonts w:ascii="Poppins" w:hAnsi="Poppins" w:cs="Poppins"/>
          <w:color w:val="auto"/>
          <w:u w:val="single"/>
          <w:lang w:val="eu-ES"/>
        </w:rPr>
        <w:lastRenderedPageBreak/>
        <w:t>Altxortegi Plana</w:t>
      </w:r>
      <w:r w:rsidRPr="006C7C52">
        <w:rPr>
          <w:rFonts w:ascii="Poppins" w:hAnsi="Poppins" w:cs="Poppins"/>
          <w:color w:val="auto"/>
          <w:u w:val="single"/>
          <w:lang w:val="eu-ES"/>
        </w:rPr>
        <w:t>:</w:t>
      </w:r>
    </w:p>
    <w:p w14:paraId="6A7252A9"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Bankuan 44.095 espero genituen, azkenean espero genuena baino 11.000 euro gehiagorekin bukatu dugu.</w:t>
      </w:r>
    </w:p>
    <w:p w14:paraId="3EDA2025"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Zor asko ez ditugu, zergaitik dana egunera eramaten dugu.</w:t>
      </w:r>
    </w:p>
    <w:p w14:paraId="7C556834" w14:textId="4D6E599D" w:rsidR="009E1CBE" w:rsidRDefault="009E1CBE" w:rsidP="004F2546">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10.000 euro eman ditugu hasiera, beharrezko materiala erosteko.</w:t>
      </w:r>
    </w:p>
    <w:p w14:paraId="08D89A39" w14:textId="0110E288"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u-ES"/>
        </w:rPr>
        <w:drawing>
          <wp:inline distT="0" distB="0" distL="0" distR="0" wp14:anchorId="7FCF2D3B" wp14:editId="59C82713">
            <wp:extent cx="5440349" cy="4535635"/>
            <wp:effectExtent l="38100" t="38100" r="103505" b="93980"/>
            <wp:docPr id="82112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248" name="Imagen 1" descr="Tabla&#10;&#10;Descripción generada automáticamente"/>
                    <pic:cNvPicPr/>
                  </pic:nvPicPr>
                  <pic:blipFill>
                    <a:blip r:embed="rId54"/>
                    <a:stretch>
                      <a:fillRect/>
                    </a:stretch>
                  </pic:blipFill>
                  <pic:spPr>
                    <a:xfrm>
                      <a:off x="0" y="0"/>
                      <a:ext cx="5464457" cy="455573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F2E3C6A" w14:textId="4BD07B75" w:rsidR="009E1CBE" w:rsidRP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u-ES"/>
        </w:rPr>
        <w:drawing>
          <wp:inline distT="0" distB="0" distL="0" distR="0" wp14:anchorId="181D2640" wp14:editId="44A1A418">
            <wp:extent cx="5474580" cy="2717275"/>
            <wp:effectExtent l="38100" t="38100" r="88265" b="102235"/>
            <wp:docPr id="3017607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0762" name="Imagen 1" descr="Tabla&#10;&#10;Descripción generada automáticamente"/>
                    <pic:cNvPicPr/>
                  </pic:nvPicPr>
                  <pic:blipFill>
                    <a:blip r:embed="rId55"/>
                    <a:stretch>
                      <a:fillRect/>
                    </a:stretch>
                  </pic:blipFill>
                  <pic:spPr>
                    <a:xfrm>
                      <a:off x="0" y="0"/>
                      <a:ext cx="5492715" cy="2726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sectPr w:rsidR="009E1CBE" w:rsidRPr="009E1CBE" w:rsidSect="00B72632">
      <w:headerReference w:type="default" r:id="rId56"/>
      <w:footerReference w:type="default" r:id="rId57"/>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EF245" w14:textId="77777777" w:rsidR="00B72632" w:rsidRDefault="00B72632" w:rsidP="00AB1D26">
      <w:pPr>
        <w:spacing w:after="0" w:line="240" w:lineRule="auto"/>
      </w:pPr>
      <w:r>
        <w:separator/>
      </w:r>
    </w:p>
  </w:endnote>
  <w:endnote w:type="continuationSeparator" w:id="0">
    <w:p w14:paraId="55F35194" w14:textId="77777777" w:rsidR="00B72632" w:rsidRDefault="00B72632"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7B1D5" w14:textId="77777777" w:rsidR="00B72632" w:rsidRDefault="00B72632" w:rsidP="00AB1D26">
      <w:pPr>
        <w:spacing w:after="0" w:line="240" w:lineRule="auto"/>
      </w:pPr>
      <w:r>
        <w:separator/>
      </w:r>
    </w:p>
  </w:footnote>
  <w:footnote w:type="continuationSeparator" w:id="0">
    <w:p w14:paraId="7E98574A" w14:textId="77777777" w:rsidR="00B72632" w:rsidRDefault="00B72632"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85"/>
    <w:multiLevelType w:val="hybridMultilevel"/>
    <w:tmpl w:val="C5C6F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2D24D4E"/>
    <w:multiLevelType w:val="hybridMultilevel"/>
    <w:tmpl w:val="5AA26BE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392732409">
    <w:abstractNumId w:val="6"/>
  </w:num>
  <w:num w:numId="2" w16cid:durableId="400561938">
    <w:abstractNumId w:val="4"/>
  </w:num>
  <w:num w:numId="3" w16cid:durableId="948585715">
    <w:abstractNumId w:val="7"/>
  </w:num>
  <w:num w:numId="4" w16cid:durableId="693001560">
    <w:abstractNumId w:val="5"/>
  </w:num>
  <w:num w:numId="5" w16cid:durableId="734159307">
    <w:abstractNumId w:val="8"/>
  </w:num>
  <w:num w:numId="6" w16cid:durableId="2085032506">
    <w:abstractNumId w:val="2"/>
  </w:num>
  <w:num w:numId="7" w16cid:durableId="1007706164">
    <w:abstractNumId w:val="9"/>
  </w:num>
  <w:num w:numId="8" w16cid:durableId="482238694">
    <w:abstractNumId w:val="3"/>
  </w:num>
  <w:num w:numId="9" w16cid:durableId="2044134456">
    <w:abstractNumId w:val="1"/>
  </w:num>
  <w:num w:numId="10" w16cid:durableId="307757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D334F"/>
    <w:rsid w:val="000E4D8A"/>
    <w:rsid w:val="001433AA"/>
    <w:rsid w:val="001827F9"/>
    <w:rsid w:val="001B2003"/>
    <w:rsid w:val="001C0142"/>
    <w:rsid w:val="001D1621"/>
    <w:rsid w:val="001F1371"/>
    <w:rsid w:val="001F7C1D"/>
    <w:rsid w:val="002022C5"/>
    <w:rsid w:val="0023048C"/>
    <w:rsid w:val="00230B75"/>
    <w:rsid w:val="00281C0F"/>
    <w:rsid w:val="00282A4A"/>
    <w:rsid w:val="002856F1"/>
    <w:rsid w:val="00286A98"/>
    <w:rsid w:val="00294AC7"/>
    <w:rsid w:val="002E69AD"/>
    <w:rsid w:val="00306AFF"/>
    <w:rsid w:val="003160FF"/>
    <w:rsid w:val="003203FE"/>
    <w:rsid w:val="00337146"/>
    <w:rsid w:val="00341A41"/>
    <w:rsid w:val="003B3478"/>
    <w:rsid w:val="003E6F95"/>
    <w:rsid w:val="003F46C0"/>
    <w:rsid w:val="0040752B"/>
    <w:rsid w:val="004159A9"/>
    <w:rsid w:val="004610FA"/>
    <w:rsid w:val="004957D9"/>
    <w:rsid w:val="004B1404"/>
    <w:rsid w:val="004E72E5"/>
    <w:rsid w:val="004F2546"/>
    <w:rsid w:val="00512D13"/>
    <w:rsid w:val="00514782"/>
    <w:rsid w:val="00527666"/>
    <w:rsid w:val="00543B17"/>
    <w:rsid w:val="00594428"/>
    <w:rsid w:val="00596715"/>
    <w:rsid w:val="005C79A8"/>
    <w:rsid w:val="00630877"/>
    <w:rsid w:val="006C7C52"/>
    <w:rsid w:val="006E760A"/>
    <w:rsid w:val="00703102"/>
    <w:rsid w:val="007057C3"/>
    <w:rsid w:val="00717C07"/>
    <w:rsid w:val="0073579F"/>
    <w:rsid w:val="007362C3"/>
    <w:rsid w:val="00745862"/>
    <w:rsid w:val="007A5EE3"/>
    <w:rsid w:val="007B12D0"/>
    <w:rsid w:val="007B4A8E"/>
    <w:rsid w:val="007D1B5B"/>
    <w:rsid w:val="007F34FC"/>
    <w:rsid w:val="007F3F79"/>
    <w:rsid w:val="00823CD5"/>
    <w:rsid w:val="0084445D"/>
    <w:rsid w:val="008508FD"/>
    <w:rsid w:val="008510C9"/>
    <w:rsid w:val="00856E2A"/>
    <w:rsid w:val="008C2CEF"/>
    <w:rsid w:val="008F2346"/>
    <w:rsid w:val="0093605C"/>
    <w:rsid w:val="00941C18"/>
    <w:rsid w:val="0098282D"/>
    <w:rsid w:val="00994C77"/>
    <w:rsid w:val="009963D8"/>
    <w:rsid w:val="00996A2B"/>
    <w:rsid w:val="009C2849"/>
    <w:rsid w:val="009E1CBE"/>
    <w:rsid w:val="00A612D5"/>
    <w:rsid w:val="00A84561"/>
    <w:rsid w:val="00A92006"/>
    <w:rsid w:val="00AB1D26"/>
    <w:rsid w:val="00AB7073"/>
    <w:rsid w:val="00AD34E6"/>
    <w:rsid w:val="00AE3AF1"/>
    <w:rsid w:val="00B015CB"/>
    <w:rsid w:val="00B3604F"/>
    <w:rsid w:val="00B53C29"/>
    <w:rsid w:val="00B72632"/>
    <w:rsid w:val="00B83540"/>
    <w:rsid w:val="00BA0E4C"/>
    <w:rsid w:val="00BA2B76"/>
    <w:rsid w:val="00BB7B33"/>
    <w:rsid w:val="00C3735C"/>
    <w:rsid w:val="00C40964"/>
    <w:rsid w:val="00C63093"/>
    <w:rsid w:val="00D426B4"/>
    <w:rsid w:val="00D45E1B"/>
    <w:rsid w:val="00D4656F"/>
    <w:rsid w:val="00D6570B"/>
    <w:rsid w:val="00D81B45"/>
    <w:rsid w:val="00DC389E"/>
    <w:rsid w:val="00E065C4"/>
    <w:rsid w:val="00E06B02"/>
    <w:rsid w:val="00E36EA4"/>
    <w:rsid w:val="00EE58A5"/>
    <w:rsid w:val="00F039FA"/>
    <w:rsid w:val="00F239E6"/>
    <w:rsid w:val="00F24F1A"/>
    <w:rsid w:val="00F324C9"/>
    <w:rsid w:val="00F338BA"/>
    <w:rsid w:val="00F6749E"/>
    <w:rsid w:val="00F85E9B"/>
    <w:rsid w:val="00FD5B84"/>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FA"/>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styleId="Mencinsinresolver">
    <w:name w:val="Unresolved Mention"/>
    <w:basedOn w:val="Fuentedeprrafopredeter"/>
    <w:uiPriority w:val="99"/>
    <w:semiHidden/>
    <w:unhideWhenUsed/>
    <w:rsid w:val="00FF7562"/>
    <w:rPr>
      <w:color w:val="605E5C"/>
      <w:shd w:val="clear" w:color="auto" w:fill="E1DFDD"/>
    </w:rPr>
  </w:style>
  <w:style w:type="character" w:styleId="Hipervnculovisitado">
    <w:name w:val="FollowedHyperlink"/>
    <w:basedOn w:val="Fuentedeprrafopredeter"/>
    <w:uiPriority w:val="99"/>
    <w:semiHidden/>
    <w:unhideWhenUsed/>
    <w:rsid w:val="0028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www.youtube.com/watch?v=dHz9xDpXpnY&amp;feature=youtu.b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hyperlink" Target="https://play.google.com/store/apps/details?id=com.stenpresa.st_jokoa" TargetMode="External"/><Relationship Id="rId44" Type="http://schemas.openxmlformats.org/officeDocument/2006/relationships/image" Target="media/image34.png"/><Relationship Id="rId52" Type="http://schemas.openxmlformats.org/officeDocument/2006/relationships/hyperlink" Target="https://www.youtube.com/embed/dHz9xDpXpnY?feature=oembe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13F7-D891-4AA9-BA65-576DB6A2C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1150</TotalTime>
  <Pages>16</Pages>
  <Words>1669</Words>
  <Characters>9180</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106</cp:revision>
  <dcterms:created xsi:type="dcterms:W3CDTF">2024-01-25T09:31:00Z</dcterms:created>
  <dcterms:modified xsi:type="dcterms:W3CDTF">2024-02-07T11:07:00Z</dcterms:modified>
  <dc:language>es-ES</dc:language>
</cp:coreProperties>
</file>